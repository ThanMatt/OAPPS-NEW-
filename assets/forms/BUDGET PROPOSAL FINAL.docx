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1930F" w14:textId="77777777" w:rsidR="00EE244D" w:rsidRPr="004415E6" w:rsidRDefault="007860E2" w:rsidP="00675AB5">
      <w:pPr>
        <w:pStyle w:val="Heading9"/>
        <w:ind w:left="0"/>
        <w:rPr>
          <w:rFonts w:ascii="Century Gothic" w:hAnsi="Century Gothic" w:cs="Calibri"/>
          <w:noProof/>
        </w:rPr>
      </w:pPr>
      <w:r w:rsidRPr="004415E6">
        <w:rPr>
          <w:rFonts w:ascii="Century Gothic" w:hAnsi="Century Gothic" w:cs="Calibr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C4469B" wp14:editId="65D58824">
                <wp:simplePos x="0" y="0"/>
                <wp:positionH relativeFrom="page">
                  <wp:posOffset>3254338</wp:posOffset>
                </wp:positionH>
                <wp:positionV relativeFrom="margin">
                  <wp:align>top</wp:align>
                </wp:positionV>
                <wp:extent cx="0" cy="1835150"/>
                <wp:effectExtent l="0" t="0" r="19050" b="3175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5C837" id="Line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" from="256.25pt,0" to="256.2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i8EgIAACg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kdKY3roCASu1sqI2e1YvZavrdIaWrlqgDjwxfLwbSspCRvEkJG2cAf99/1gxiyNHr2KZz&#10;Y7sACQ1A56jG5a4GP3tEh0MKp9n8aZpNo1IJKW6Jxjr/iesOBaPEEjhHYHLaOh+IkOIWEu5ReiOk&#10;jGJLhfoSL6aTaUxwWgoWnCHM2cO+khadSBiX+MWqwPMYZvVRsQjWcsLWV9sTIQcbLpcq4EEpQOdq&#10;DfPwY5Eu1vP1PB/lk9l6lKd1Pfq4qfLRbJN9mNZPdVXV2c9ALcuLVjDGVWB3m80s/zvtr69kmKr7&#10;dN7bkLxFj/0Csrd/JB21DPINg7DX7LKzN41hHGPw9emEeX/cg/34wFe/AAAA//8DAFBLAwQUAAYA&#10;CAAAACEAFhv3ZdsAAAAIAQAADwAAAGRycy9kb3ducmV2LnhtbEyPwU7DMBBE70j8g7VIXCpqN6io&#10;hGwqBOTGhQLiuo2XJCJep7HbBr4eIw5wHM1o5k2xnlyvDjyGzgvCYm5AsdTedtIgvDxXFytQIZJY&#10;6r0wwicHWJenJwXl1h/liQ+b2KhUIiEnhDbGIdc61C07CnM/sCTv3Y+OYpJjo+1Ix1Tuep0Zc6Ud&#10;dZIWWhr4ruX6Y7N3CKF65V31Natn5u2y8Zzt7h8fCPH8bLq9ARV5in9h+MFP6FAmpq3fiw2qR1gu&#10;smWKIqRHyf6VW4RsdW1Al4X+f6D8BgAA//8DAFBLAQItABQABgAIAAAAIQC2gziS/gAAAOEBAAAT&#10;AAAAAAAAAAAAAAAAAAAAAABbQ29udGVudF9UeXBlc10ueG1sUEsBAi0AFAAGAAgAAAAhADj9If/W&#10;AAAAlAEAAAsAAAAAAAAAAAAAAAAALwEAAF9yZWxzLy5yZWxzUEsBAi0AFAAGAAgAAAAhAMleyLwS&#10;AgAAKAQAAA4AAAAAAAAAAAAAAAAALgIAAGRycy9lMm9Eb2MueG1sUEsBAi0AFAAGAAgAAAAhABYb&#10;92XbAAAACAEAAA8AAAAAAAAAAAAAAAAAbAQAAGRycy9kb3ducmV2LnhtbFBLBQYAAAAABAAEAPMA&#10;AAB0BQAAAAA=&#10;">
                <w10:wrap anchorx="page" anchory="margin"/>
              </v:line>
            </w:pict>
          </mc:Fallback>
        </mc:AlternateContent>
      </w:r>
      <w:r w:rsidRPr="004415E6">
        <w:rPr>
          <w:rFonts w:ascii="Century Gothic" w:hAnsi="Century Gothic" w:cs="Calibri"/>
          <w:noProof/>
          <w:lang w:val="en-PH" w:eastAsia="en-PH"/>
        </w:rPr>
        <w:drawing>
          <wp:anchor distT="0" distB="0" distL="114300" distR="114300" simplePos="0" relativeHeight="251662336" behindDoc="1" locked="0" layoutInCell="1" allowOverlap="1" wp14:anchorId="4BD4B321" wp14:editId="39E8E1F7">
            <wp:simplePos x="0" y="0"/>
            <wp:positionH relativeFrom="margin">
              <wp:posOffset>848434</wp:posOffset>
            </wp:positionH>
            <wp:positionV relativeFrom="margin">
              <wp:align>top</wp:align>
            </wp:positionV>
            <wp:extent cx="1638935" cy="985520"/>
            <wp:effectExtent l="0" t="0" r="0" b="508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98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37D98" w14:textId="77777777" w:rsidR="00675AB5" w:rsidRPr="004415E6" w:rsidRDefault="006F5051" w:rsidP="00675AB5">
      <w:pPr>
        <w:rPr>
          <w:rFonts w:ascii="Century Gothic" w:hAnsi="Century Gothic" w:cs="Calibri"/>
        </w:rPr>
      </w:pPr>
      <w:r>
        <w:rPr>
          <w:rFonts w:ascii="Century Gothic" w:hAnsi="Century Gothic" w:cs="Calibri"/>
          <w:noProof/>
          <w:lang w:val="en-PH" w:eastAsia="en-PH"/>
        </w:rPr>
        <w:drawing>
          <wp:anchor distT="0" distB="0" distL="114300" distR="114300" simplePos="0" relativeHeight="251682816" behindDoc="0" locked="0" layoutInCell="1" allowOverlap="1" wp14:anchorId="36318691" wp14:editId="2504273E">
            <wp:simplePos x="0" y="0"/>
            <wp:positionH relativeFrom="page">
              <wp:posOffset>514350</wp:posOffset>
            </wp:positionH>
            <wp:positionV relativeFrom="page">
              <wp:posOffset>615950</wp:posOffset>
            </wp:positionV>
            <wp:extent cx="752475" cy="752475"/>
            <wp:effectExtent l="0" t="0" r="9525" b="9525"/>
            <wp:wrapNone/>
            <wp:docPr id="7" name="Picture 7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0E2" w:rsidRPr="006F65E9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242B3" wp14:editId="73A5AA4F">
                <wp:simplePos x="0" y="0"/>
                <wp:positionH relativeFrom="margin">
                  <wp:posOffset>2884842</wp:posOffset>
                </wp:positionH>
                <wp:positionV relativeFrom="paragraph">
                  <wp:posOffset>12214</wp:posOffset>
                </wp:positionV>
                <wp:extent cx="3951605" cy="330835"/>
                <wp:effectExtent l="0" t="0" r="10795" b="1206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330835"/>
                        </a:xfrm>
                        <a:prstGeom prst="rect">
                          <a:avLst/>
                        </a:prstGeom>
                        <a:ln w="952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5DA96" w14:textId="5A301221" w:rsidR="006009A3" w:rsidRPr="00DF3199" w:rsidRDefault="006009A3" w:rsidP="006009A3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CAS-</w:t>
                            </w:r>
                            <w:r>
                              <w:rPr>
                                <w:rFonts w:ascii="Century Gothic" w:hAnsi="Century Gothic" w:cs="Arial"/>
                                <w:sz w:val="24"/>
                              </w:rPr>
                              <w:t>BP</w:t>
                            </w: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-1</w:t>
                            </w:r>
                            <w:r w:rsidR="00BA7445">
                              <w:rPr>
                                <w:rFonts w:ascii="Century Gothic" w:hAnsi="Century Gothic" w:cs="Arial"/>
                                <w:sz w:val="24"/>
                              </w:rPr>
                              <w:t>8</w:t>
                            </w: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1</w:t>
                            </w:r>
                            <w:r w:rsidR="00BA7445">
                              <w:rPr>
                                <w:rFonts w:ascii="Century Gothic" w:hAnsi="Century Gothic" w:cs="Arial"/>
                                <w:sz w:val="24"/>
                              </w:rPr>
                              <w:t>9</w:t>
                            </w: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-</w:t>
                            </w:r>
                            <w:r w:rsidRPr="00DF3199">
                              <w:rPr>
                                <w:rFonts w:ascii="Century Gothic" w:hAnsi="Century Gothic" w:cs="Arial"/>
                              </w:rPr>
                              <w:t>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242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15pt;margin-top:.95pt;width:311.15pt;height:26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LHRwIAAL0EAAAOAAAAZHJzL2Uyb0RvYy54bWysVNuO0zAQfUfiHyy/06Rps2yjpqulCwhp&#10;uYhdPsB17CZax2Nst0n5esZOmq1A2gfES2R75pw5c8v6pm8VOQrrGtAlnc9SSoTmUDV6X9Ifjx/e&#10;XFPiPNMVU6BFSU/C0ZvN61frzhQigxpUJSxBEu2KzpS09t4USeJ4LVrmZmCERqME2zKPV7tPKss6&#10;ZG9VkqXpVdKBrYwFLpzD17vBSDeRX0rB/VcpnfBElRS1+fi18bsL32SzZsXeMlM3fJTB/kFFyxqN&#10;QSeqO+YZOdjmL6q24RYcSD/j0CYgZcNFzAGzmad/ZPNQMyNiLlgcZ6Yyuf9Hy78cv1nSVCXNVpRo&#10;1mKPHkXvyTvoSRbK0xlXoNeDQT/f4zO2OabqzD3wJ0c0bGum9+LWWuhqwSqUNw/I5AI68LhAsus+&#10;Q4Vh2MFDJOqlbUPtsBoE2bFNp6k1QQrHx8Uqn1+lOSUcbYtFer3IYwhWnNHGOv9RQEvCoaQWWx/Z&#10;2fHe+aCGFWeXEExp0pV0lWd59Aq63+sqjoNnjRrOiFF6TCRoH7PwJyUGju9CYvFQXxZZ4tiKrbLk&#10;yHDgqqehDoEFPQNENkpNoLGOYdafQcqfQaNvgIk4yhMwfTna5B0jgvYTsG002JfBcvA/Zz3kGjrp&#10;+10/zsMOqhN20sKwT7j/eKjB/qKkw10qqft5YFZQoj5pnIbVfLkMyxcvy/xthhd7adldWpjmSFVS&#10;T8lw3Pq4sCEZDbc4NbKJDQ2iBiWjWNyR2Odxn8MSXt6j1/NfZ/MbAAD//wMAUEsDBBQABgAIAAAA&#10;IQDlX0bI4gAAAAkBAAAPAAAAZHJzL2Rvd25yZXYueG1sTI/LTsMwEEX3SP0HayqxQdQG0gBpnKpC&#10;QqCygD4QXbrxNImIxyF20vD3dVewHJ2re8+k88HUrMfWVZYk3EwEMKTc6ooKCdvN8/UDMOcVaVVb&#10;Qgm/6GCejS5SlWh7pBX2a1+wUEIuURJK75uEc5eXaJSb2AYpsINtjfLhbAuuW3UM5abmt0LE3KiK&#10;wkKpGnwqMf9ed0bCavnVXR1e+Nuuzxcfr8vP9+3Phkt5OR4WM2AeB/8XhrN+UIcsOO1tR9qxWkI0&#10;je5CNIBHYGcu7uMY2F7CNBLAs5T//yA7AQAA//8DAFBLAQItABQABgAIAAAAIQC2gziS/gAAAOEB&#10;AAATAAAAAAAAAAAAAAAAAAAAAABbQ29udGVudF9UeXBlc10ueG1sUEsBAi0AFAAGAAgAAAAhADj9&#10;If/WAAAAlAEAAAsAAAAAAAAAAAAAAAAALwEAAF9yZWxzLy5yZWxzUEsBAi0AFAAGAAgAAAAhAFEr&#10;QsdHAgAAvQQAAA4AAAAAAAAAAAAAAAAALgIAAGRycy9lMm9Eb2MueG1sUEsBAi0AFAAGAAgAAAAh&#10;AOVfRsjiAAAACQEAAA8AAAAAAAAAAAAAAAAAoQQAAGRycy9kb3ducmV2LnhtbFBLBQYAAAAABAAE&#10;APMAAACwBQAAAAA=&#10;" fillcolor="white [3201]" strokecolor="black [3200]">
                <v:textbox>
                  <w:txbxContent>
                    <w:p w14:paraId="30D5DA96" w14:textId="5A301221" w:rsidR="006009A3" w:rsidRPr="00DF3199" w:rsidRDefault="006009A3" w:rsidP="006009A3">
                      <w:pPr>
                        <w:rPr>
                          <w:rFonts w:ascii="Century Gothic" w:hAnsi="Century Gothic" w:cs="Arial"/>
                        </w:rPr>
                      </w:pP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CAS-</w:t>
                      </w:r>
                      <w:r>
                        <w:rPr>
                          <w:rFonts w:ascii="Century Gothic" w:hAnsi="Century Gothic" w:cs="Arial"/>
                          <w:sz w:val="24"/>
                        </w:rPr>
                        <w:t>BP</w:t>
                      </w: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-1</w:t>
                      </w:r>
                      <w:r w:rsidR="00BA7445">
                        <w:rPr>
                          <w:rFonts w:ascii="Century Gothic" w:hAnsi="Century Gothic" w:cs="Arial"/>
                          <w:sz w:val="24"/>
                        </w:rPr>
                        <w:t>8</w:t>
                      </w: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1</w:t>
                      </w:r>
                      <w:r w:rsidR="00BA7445">
                        <w:rPr>
                          <w:rFonts w:ascii="Century Gothic" w:hAnsi="Century Gothic" w:cs="Arial"/>
                          <w:sz w:val="24"/>
                        </w:rPr>
                        <w:t>9</w:t>
                      </w: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-</w:t>
                      </w:r>
                      <w:r w:rsidRPr="00DF3199">
                        <w:rPr>
                          <w:rFonts w:ascii="Century Gothic" w:hAnsi="Century Gothic" w:cs="Arial"/>
                        </w:rPr>
                        <w:t>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5ED37" w14:textId="77777777" w:rsidR="00675AB5" w:rsidRPr="004415E6" w:rsidRDefault="00675AB5" w:rsidP="00675AB5">
      <w:pPr>
        <w:rPr>
          <w:rFonts w:ascii="Century Gothic" w:hAnsi="Century Gothic" w:cs="Calibri"/>
        </w:rPr>
      </w:pPr>
    </w:p>
    <w:p w14:paraId="04FA04EA" w14:textId="77777777" w:rsidR="00675AB5" w:rsidRPr="004415E6" w:rsidRDefault="00675AB5" w:rsidP="00675AB5">
      <w:pPr>
        <w:rPr>
          <w:rFonts w:ascii="Century Gothic" w:hAnsi="Century Gothic" w:cs="Calibri"/>
        </w:rPr>
      </w:pPr>
    </w:p>
    <w:p w14:paraId="069B45C0" w14:textId="77777777" w:rsidR="00675AB5" w:rsidRPr="004415E6" w:rsidRDefault="007860E2" w:rsidP="00675AB5">
      <w:pPr>
        <w:rPr>
          <w:rFonts w:ascii="Century Gothic" w:hAnsi="Century Gothic" w:cs="Calibri"/>
        </w:rPr>
      </w:pPr>
      <w:r w:rsidRPr="004415E6">
        <w:rPr>
          <w:rFonts w:ascii="Century Gothic" w:hAnsi="Century Gothic" w:cs="Calibr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839E5F" wp14:editId="155F7E27">
                <wp:simplePos x="0" y="0"/>
                <wp:positionH relativeFrom="margin">
                  <wp:align>right</wp:align>
                </wp:positionH>
                <wp:positionV relativeFrom="page">
                  <wp:posOffset>1065007</wp:posOffset>
                </wp:positionV>
                <wp:extent cx="3940847" cy="677732"/>
                <wp:effectExtent l="0" t="0" r="21590" b="27305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0847" cy="6777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E260D2" w14:textId="77777777" w:rsidR="008E07A6" w:rsidRDefault="007860E2" w:rsidP="008E07A6">
                            <w:pPr>
                              <w:jc w:val="center"/>
                              <w:rPr>
                                <w:rFonts w:ascii="Trajan Pro" w:hAnsi="Trajan Pro"/>
                                <w:sz w:val="32"/>
                                <w:szCs w:val="56"/>
                                <w:lang w:val="en-PH"/>
                              </w:rPr>
                            </w:pPr>
                            <w:r>
                              <w:rPr>
                                <w:rFonts w:ascii="Trajan Pro" w:hAnsi="Trajan Pro"/>
                                <w:sz w:val="32"/>
                                <w:szCs w:val="56"/>
                                <w:lang w:val="en-PH"/>
                              </w:rPr>
                              <w:t xml:space="preserve">NAME </w:t>
                            </w:r>
                            <w:r w:rsidR="007E61D1">
                              <w:rPr>
                                <w:rFonts w:ascii="Trajan Pro" w:hAnsi="Trajan Pro"/>
                                <w:sz w:val="32"/>
                                <w:szCs w:val="56"/>
                                <w:lang w:val="en-PH"/>
                              </w:rPr>
                              <w:t>OF ORGANIZATION</w:t>
                            </w:r>
                          </w:p>
                          <w:p w14:paraId="4BA92038" w14:textId="77777777" w:rsidR="007860E2" w:rsidRPr="007860E2" w:rsidRDefault="007860E2" w:rsidP="008E07A6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sz w:val="32"/>
                                <w:szCs w:val="56"/>
                                <w:lang w:val="en-PH"/>
                              </w:rPr>
                            </w:pPr>
                            <w:r w:rsidRPr="007860E2">
                              <w:rPr>
                                <w:rFonts w:ascii="Trajan Pro" w:hAnsi="Trajan Pro"/>
                                <w:b/>
                                <w:sz w:val="32"/>
                                <w:szCs w:val="56"/>
                                <w:lang w:val="en-PH"/>
                              </w:rPr>
                              <w:t>BUDGET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39E5F" id="Text Box 25" o:spid="_x0000_s1027" type="#_x0000_t202" style="position:absolute;margin-left:259.1pt;margin-top:83.85pt;width:310.3pt;height:53.3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pGhAIAABcFAAAOAAAAZHJzL2Uyb0RvYy54bWysVNuO2yAQfa/Uf0C8Z21nnZu1zmobJ1Wl&#10;7UXa7QcQwDEqBgok9rbqv3fASTbbfamq+gEDA2fmzJzh5rZvJTpw64RWJc6uUoy4opoJtSvx18fN&#10;aI6R80QxIrXiJX7iDt8u37656UzBx7rRknGLAES5ojMlbrw3RZI42vCWuCttuAJjrW1LPCztLmGW&#10;dIDeymScptOk05YZqyl3DnarwYiXEb+uOfWf69pxj2SJITYfRxvHbRiT5Q0pdpaYRtBjGOQfomiJ&#10;UOD0DFURT9DeildQraBWO137K6rbRNe1oDxyADZZ+gebh4YYHrlAcpw5p8n9P1j66fDFIsFKPMVI&#10;kRZK9Mh7j97pHo0nIT2dcQWcejBwzvewD2WOVJ251/SbQ0qvGqJ2/M5a3TWcMAgvCzeTi6sDjgsg&#10;2+6jZuCH7L2OQH1t25A7yAYCdCjT07k0IRYKm9eLPJ3nM4wo2Kaz2ex6HF2Q4nTbWOffc92iMCmx&#10;hdJHdHK4dz5EQ4rTkeBM6Y2QMpZfKtSVeDEBvsHitBQsGOPC7rYradGBBAHF7+j3xbFWeJCxFG2J&#10;5+dDpAjZWCsWvXgi5DCHSKQK4EAOYjvOBrn8XKSL9Xw9z0f5eLoe5WlVje42q3w03WSzSXVdrVZV&#10;9ivEmeVFIxjjKoR6km6W/500jk00iO4s3heU3CXzTfxeM09ehhGzDKxO/8guyiBUftCA77d9FFzU&#10;SJDIVrMn0IXVQ3fCawKTRtsfGHXQmSV23/fEcozkBwXaWmR5Hlo5LvLJbAwLe2nZXlqIogBVYo/R&#10;MF35of33xopdA54GNSt9B3qsRZTKc1RHFUP3RU7HlyK09+U6nnp+z5a/AQAA//8DAFBLAwQUAAYA&#10;CAAAACEAjiPANNwAAAAIAQAADwAAAGRycy9kb3ducmV2LnhtbEyPQU/DMAyF70j8h8hIu7GUbmqg&#10;NJ3QBncoA65u47UVTVI12Vb49ZgTHO33/Py9YjPbQZxoCr13Gm6WCQhyjTe9azXsX5+ub0GEiM7g&#10;4B1p+KIAm/LyosDc+LN7oVMVW8EhLuSooYtxzKUMTUcWw9KP5Fg7+Mli5HFqpZnwzOF2kGmSZNJi&#10;7/hDhyNtO2o+q6NljPRjv9o9V6QU1qvd4/fb3eF90HpxNT/cg4g0xz8z/OLzDZTMVPujM0EMGrhI&#10;5G2mFAiWszTJQNQaUrVegywL+b9A+QMAAP//AwBQSwECLQAUAAYACAAAACEAtoM4kv4AAADhAQAA&#10;EwAAAAAAAAAAAAAAAAAAAAAAW0NvbnRlbnRfVHlwZXNdLnhtbFBLAQItABQABgAIAAAAIQA4/SH/&#10;1gAAAJQBAAALAAAAAAAAAAAAAAAAAC8BAABfcmVscy8ucmVsc1BLAQItABQABgAIAAAAIQDMvipG&#10;hAIAABcFAAAOAAAAAAAAAAAAAAAAAC4CAABkcnMvZTJvRG9jLnhtbFBLAQItABQABgAIAAAAIQCO&#10;I8A03AAAAAgBAAAPAAAAAAAAAAAAAAAAAN4EAABkcnMvZG93bnJldi54bWxQSwUGAAAAAAQABADz&#10;AAAA5wUAAAAA&#10;" filled="f">
                <v:textbox>
                  <w:txbxContent>
                    <w:p w14:paraId="14E260D2" w14:textId="77777777" w:rsidR="008E07A6" w:rsidRDefault="007860E2" w:rsidP="008E07A6">
                      <w:pPr>
                        <w:jc w:val="center"/>
                        <w:rPr>
                          <w:rFonts w:ascii="Trajan Pro" w:hAnsi="Trajan Pro"/>
                          <w:sz w:val="32"/>
                          <w:szCs w:val="56"/>
                          <w:lang w:val="en-PH"/>
                        </w:rPr>
                      </w:pPr>
                      <w:r>
                        <w:rPr>
                          <w:rFonts w:ascii="Trajan Pro" w:hAnsi="Trajan Pro"/>
                          <w:sz w:val="32"/>
                          <w:szCs w:val="56"/>
                          <w:lang w:val="en-PH"/>
                        </w:rPr>
                        <w:t xml:space="preserve">NAME </w:t>
                      </w:r>
                      <w:r w:rsidR="007E61D1">
                        <w:rPr>
                          <w:rFonts w:ascii="Trajan Pro" w:hAnsi="Trajan Pro"/>
                          <w:sz w:val="32"/>
                          <w:szCs w:val="56"/>
                          <w:lang w:val="en-PH"/>
                        </w:rPr>
                        <w:t>OF ORGANIZATION</w:t>
                      </w:r>
                    </w:p>
                    <w:p w14:paraId="4BA92038" w14:textId="77777777" w:rsidR="007860E2" w:rsidRPr="007860E2" w:rsidRDefault="007860E2" w:rsidP="008E07A6">
                      <w:pPr>
                        <w:jc w:val="center"/>
                        <w:rPr>
                          <w:rFonts w:ascii="Trajan Pro" w:hAnsi="Trajan Pro"/>
                          <w:b/>
                          <w:sz w:val="32"/>
                          <w:szCs w:val="56"/>
                          <w:lang w:val="en-PH"/>
                        </w:rPr>
                      </w:pPr>
                      <w:r w:rsidRPr="007860E2">
                        <w:rPr>
                          <w:rFonts w:ascii="Trajan Pro" w:hAnsi="Trajan Pro"/>
                          <w:b/>
                          <w:sz w:val="32"/>
                          <w:szCs w:val="56"/>
                          <w:lang w:val="en-PH"/>
                        </w:rPr>
                        <w:t>BUDGET PROPOSAL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DCF87D5" w14:textId="77777777" w:rsidR="00675AB5" w:rsidRPr="004415E6" w:rsidRDefault="00675AB5" w:rsidP="00675AB5">
      <w:pPr>
        <w:rPr>
          <w:rFonts w:ascii="Century Gothic" w:hAnsi="Century Gothic" w:cs="Calibri"/>
          <w:vertAlign w:val="subscript"/>
        </w:rPr>
      </w:pPr>
    </w:p>
    <w:p w14:paraId="6D9AA8E1" w14:textId="77777777" w:rsidR="00675AB5" w:rsidRPr="004415E6" w:rsidRDefault="007860E2" w:rsidP="00675AB5">
      <w:pPr>
        <w:rPr>
          <w:rFonts w:ascii="Century Gothic" w:hAnsi="Century Gothic" w:cs="Calibri"/>
        </w:rPr>
      </w:pPr>
      <w:r>
        <w:rPr>
          <w:rFonts w:ascii="Century Gothic" w:hAnsi="Century Gothic" w:cs="Calibri"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775744" wp14:editId="7C5B8EE9">
                <wp:simplePos x="0" y="0"/>
                <wp:positionH relativeFrom="column">
                  <wp:posOffset>-159609</wp:posOffset>
                </wp:positionH>
                <wp:positionV relativeFrom="paragraph">
                  <wp:posOffset>110939</wp:posOffset>
                </wp:positionV>
                <wp:extent cx="2194560" cy="794385"/>
                <wp:effectExtent l="0" t="0" r="3810" b="571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794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169EA" w14:textId="77777777" w:rsidR="008F7ABD" w:rsidRPr="00B242CC" w:rsidRDefault="008F7ABD" w:rsidP="008F7ABD">
                            <w:pPr>
                              <w:jc w:val="center"/>
                              <w:rPr>
                                <w:rFonts w:ascii="Goudy Old Style" w:hAnsi="Goudy Old Style"/>
                                <w:color w:val="FF0000"/>
                              </w:rPr>
                            </w:pPr>
                            <w:r w:rsidRPr="00B242CC">
                              <w:rPr>
                                <w:rFonts w:ascii="Goudy Old Style" w:hAnsi="Goudy Old Style"/>
                                <w:color w:val="FF0000"/>
                              </w:rPr>
                              <w:t xml:space="preserve">SAN BEDA </w:t>
                            </w:r>
                            <w:r w:rsidR="006F5051">
                              <w:rPr>
                                <w:rFonts w:ascii="Goudy Old Style" w:hAnsi="Goudy Old Style"/>
                                <w:color w:val="FF0000"/>
                              </w:rPr>
                              <w:t>UNIVERSITY</w:t>
                            </w:r>
                          </w:p>
                          <w:p w14:paraId="48991DC9" w14:textId="77777777" w:rsidR="008F7ABD" w:rsidRPr="00B242CC" w:rsidRDefault="008F7ABD" w:rsidP="008F7A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42CC">
                              <w:rPr>
                                <w:sz w:val="16"/>
                                <w:szCs w:val="16"/>
                              </w:rPr>
                              <w:t>COLLEGE OF ARTS AND SCIENCES</w:t>
                            </w:r>
                          </w:p>
                          <w:p w14:paraId="35187173" w14:textId="77777777" w:rsidR="008F7ABD" w:rsidRPr="00B242CC" w:rsidRDefault="008F7ABD" w:rsidP="008F7A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242CC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OFFICE OF THE PREFECT</w:t>
                            </w:r>
                            <w:r w:rsidRPr="000F47A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OF STUDENT ACTIVITIES</w:t>
                            </w:r>
                          </w:p>
                          <w:p w14:paraId="05C522EC" w14:textId="77777777" w:rsidR="008F7ABD" w:rsidRPr="00B242CC" w:rsidRDefault="009E4D3B" w:rsidP="008F7ABD">
                            <w:pPr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hyperlink r:id="rId7" w:history="1">
                              <w:r w:rsidR="008F7ABD" w:rsidRPr="00E003DF">
                                <w:rPr>
                                  <w:rStyle w:val="Hyperlink"/>
                                  <w:rFonts w:ascii="Goudy Old Style" w:hAnsi="Goudy Old Style"/>
                                </w:rPr>
                                <w:t>opsa@sanbeda.edu.ph</w:t>
                              </w:r>
                            </w:hyperlink>
                            <w:r w:rsidR="008F7ABD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5744" id="Text Box 21" o:spid="_x0000_s1028" type="#_x0000_t202" style="position:absolute;margin-left:-12.55pt;margin-top:8.75pt;width:172.8pt;height:62.5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h+hQIAABgFAAAOAAAAZHJzL2Uyb0RvYy54bWysVNuO2yAQfa/Uf0C8Z32pc7EVZ7WXpqq0&#10;vUi7/QACOEbF4AKJvV313ztAkmZ7kaqqfsDADIeZOWdYXo6dRHturNCqxtlFihFXVDOhtjX+9LCe&#10;LDCyjihGpFa8xo/c4svVyxfLoa94rlstGTcIQJSthr7GrXN9lSSWtrwj9kL3XIGx0aYjDpZmmzBD&#10;BkDvZJKn6SwZtGG90ZRbC7u30YhXAb9pOHUfmsZyh2SNITYXRhPGjR+T1ZJUW0P6VtBDGOQfouiI&#10;UHDpCeqWOIJ2RvwC1QlqtNWNu6C6S3TTCMpDDpBNlv6UzX1Leh5ygeLY/lQm+/9g6fv9R4MEq3Ge&#10;YaRIBxw98NGhaz0i2IL6DL2twO2+B0c3wj7wHHK1/Z2mny1S+qYlasuvjNFDywmD+MLJ5OxoxLEe&#10;ZDO80wzuITunA9DYmM4XD8qBAB14ejxx42OhsJlnZTGdgYmCbV4WrxZTH1xCquPp3lj3husO+UmN&#10;DXAf0Mn+zrroenTxl1ktBVsLKcPCbDc30qA9AZ2sw3dAf+YmlXdW2h+LiHEHgoQ7vM2HG3h/KrO8&#10;SK/zcrKeLeaTYl1MJ+U8XUzSrLwuZ2lRFrfrbz7ArKhawRhXd0Lxowaz4u84PnRDVE9QIRpqXE7z&#10;aaToj0mm4ftdkp1w0JJSdDVenJxI5Yl9rRikTSpHhIzz5Hn4gRCowfEfqhJk4JmPGnDjZoyKO6pr&#10;o9kj6MJooA0YhucEJq02XzEaoDVrbL/siOEYybcKtFVmReF7OSyK6TyHhTm3bM4tRFGAqrHDKE5v&#10;XOz/XW/EtoWbopqVvgI9NiJIxQs3RgWZ+AW0X8jp8FT4/j5fB68fD9rqOwAAAP//AwBQSwMEFAAG&#10;AAgAAAAhAIyL4aHeAAAACgEAAA8AAABkcnMvZG93bnJldi54bWxMj81OwzAQhO9IvIO1SNxaJ4a2&#10;KMSpEFIEUk5teQAn2fwo8TqK3TS8PcsJbrs7o9lv0uNqR7Hg7HtHGuJtBAKpcnVPrYavS755AeGD&#10;odqMjlDDN3o4Zvd3qUlqd6MTLufQCg4hnxgNXQhTIqWvOrTGb92ExFrjZmsCr3Mr69ncONyOUkXR&#10;XlrTE3/ozITvHVbD+Wo1fBZV3qjCNksYYjsUp/Ijbw5aPz6sb68gAq7hzwy/+IwOGTOV7kq1F6OG&#10;jdrFbGXhsAPBhicV8VDy4VntQWap/F8h+wEAAP//AwBQSwECLQAUAAYACAAAACEAtoM4kv4AAADh&#10;AQAAEwAAAAAAAAAAAAAAAAAAAAAAW0NvbnRlbnRfVHlwZXNdLnhtbFBLAQItABQABgAIAAAAIQA4&#10;/SH/1gAAAJQBAAALAAAAAAAAAAAAAAAAAC8BAABfcmVscy8ucmVsc1BLAQItABQABgAIAAAAIQCR&#10;ech+hQIAABgFAAAOAAAAAAAAAAAAAAAAAC4CAABkcnMvZTJvRG9jLnhtbFBLAQItABQABgAIAAAA&#10;IQCMi+Gh3gAAAAoBAAAPAAAAAAAAAAAAAAAAAN8EAABkcnMvZG93bnJldi54bWxQSwUGAAAAAAQA&#10;BADzAAAA6gUAAAAA&#10;" stroked="f">
                <v:textbox>
                  <w:txbxContent>
                    <w:p w14:paraId="3F9169EA" w14:textId="77777777" w:rsidR="008F7ABD" w:rsidRPr="00B242CC" w:rsidRDefault="008F7ABD" w:rsidP="008F7ABD">
                      <w:pPr>
                        <w:jc w:val="center"/>
                        <w:rPr>
                          <w:rFonts w:ascii="Goudy Old Style" w:hAnsi="Goudy Old Style"/>
                          <w:color w:val="FF0000"/>
                        </w:rPr>
                      </w:pPr>
                      <w:r w:rsidRPr="00B242CC">
                        <w:rPr>
                          <w:rFonts w:ascii="Goudy Old Style" w:hAnsi="Goudy Old Style"/>
                          <w:color w:val="FF0000"/>
                        </w:rPr>
                        <w:t xml:space="preserve">SAN BEDA </w:t>
                      </w:r>
                      <w:r w:rsidR="006F5051">
                        <w:rPr>
                          <w:rFonts w:ascii="Goudy Old Style" w:hAnsi="Goudy Old Style"/>
                          <w:color w:val="FF0000"/>
                        </w:rPr>
                        <w:t>UNIVERSITY</w:t>
                      </w:r>
                    </w:p>
                    <w:p w14:paraId="48991DC9" w14:textId="77777777" w:rsidR="008F7ABD" w:rsidRPr="00B242CC" w:rsidRDefault="008F7ABD" w:rsidP="008F7A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42CC">
                        <w:rPr>
                          <w:sz w:val="16"/>
                          <w:szCs w:val="16"/>
                        </w:rPr>
                        <w:t>COLLEGE OF ARTS AND SCIENCES</w:t>
                      </w:r>
                    </w:p>
                    <w:p w14:paraId="35187173" w14:textId="77777777" w:rsidR="008F7ABD" w:rsidRPr="00B242CC" w:rsidRDefault="008F7ABD" w:rsidP="008F7ABD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242CC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OFFICE OF THE PREFECT</w:t>
                      </w:r>
                      <w:r w:rsidRPr="000F47A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OF STUDENT ACTIVITIES</w:t>
                      </w:r>
                    </w:p>
                    <w:p w14:paraId="05C522EC" w14:textId="77777777" w:rsidR="008F7ABD" w:rsidRPr="00B242CC" w:rsidRDefault="009E4D3B" w:rsidP="008F7ABD">
                      <w:pPr>
                        <w:jc w:val="center"/>
                        <w:rPr>
                          <w:rFonts w:ascii="Goudy Old Style" w:hAnsi="Goudy Old Style"/>
                        </w:rPr>
                      </w:pPr>
                      <w:hyperlink r:id="rId8" w:history="1">
                        <w:r w:rsidR="008F7ABD" w:rsidRPr="00E003DF">
                          <w:rPr>
                            <w:rStyle w:val="Hyperlink"/>
                            <w:rFonts w:ascii="Goudy Old Style" w:hAnsi="Goudy Old Style"/>
                          </w:rPr>
                          <w:t>opsa@sanbeda.edu.ph</w:t>
                        </w:r>
                      </w:hyperlink>
                      <w:r w:rsidR="008F7ABD">
                        <w:rPr>
                          <w:rFonts w:ascii="Goudy Old Style" w:hAnsi="Goudy Old Sty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4DA9E9" w14:textId="77777777" w:rsidR="007E61D1" w:rsidRDefault="006F5051" w:rsidP="007E61D1">
      <w:pPr>
        <w:pStyle w:val="MediumGrid1-Accent21"/>
        <w:ind w:left="0"/>
        <w:rPr>
          <w:rFonts w:ascii="Century Gothic" w:eastAsia="Times New Roman" w:hAnsi="Century Gothic" w:cs="Calibri"/>
          <w:sz w:val="20"/>
          <w:szCs w:val="2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867E39" wp14:editId="45A53B08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3961130" cy="55308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1130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94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5948"/>
                            </w:tblGrid>
                            <w:tr w:rsidR="004415E6" w:rsidRPr="004415E6" w14:paraId="737D9992" w14:textId="77777777" w:rsidTr="006F5051">
                              <w:tc>
                                <w:tcPr>
                                  <w:tcW w:w="59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0B27087F" w14:textId="77777777" w:rsidR="004415E6" w:rsidRPr="004415E6" w:rsidRDefault="004415E6" w:rsidP="004415E6">
                                  <w:pPr>
                                    <w:pStyle w:val="Heading7"/>
                                    <w:tabs>
                                      <w:tab w:val="left" w:pos="1268"/>
                                      <w:tab w:val="left" w:pos="2168"/>
                                    </w:tabs>
                                    <w:ind w:right="-810"/>
                                    <w:jc w:val="center"/>
                                    <w:rPr>
                                      <w:rFonts w:ascii="Century Gothic" w:hAnsi="Century Gothic"/>
                                      <w:i w:val="0"/>
                                      <w:color w:val="auto"/>
                                      <w:sz w:val="18"/>
                                    </w:rPr>
                                  </w:pPr>
                                  <w:r w:rsidRPr="004415E6">
                                    <w:rPr>
                                      <w:rFonts w:ascii="Century Gothic" w:hAnsi="Century Gothic"/>
                                      <w:i w:val="0"/>
                                      <w:color w:val="auto"/>
                                      <w:sz w:val="18"/>
                                    </w:rPr>
                                    <w:t>Title</w:t>
                                  </w:r>
                                </w:p>
                              </w:tc>
                            </w:tr>
                            <w:tr w:rsidR="004415E6" w:rsidRPr="004415E6" w14:paraId="2F8C7ECC" w14:textId="77777777" w:rsidTr="006F5051">
                              <w:tc>
                                <w:tcPr>
                                  <w:tcW w:w="59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3479610A" w14:textId="77777777" w:rsidR="004415E6" w:rsidRPr="004415E6" w:rsidRDefault="004415E6" w:rsidP="004415E6">
                                  <w:pPr>
                                    <w:pStyle w:val="Heading7"/>
                                    <w:tabs>
                                      <w:tab w:val="left" w:pos="1268"/>
                                      <w:tab w:val="left" w:pos="2168"/>
                                    </w:tabs>
                                    <w:ind w:right="-810"/>
                                    <w:jc w:val="center"/>
                                    <w:rPr>
                                      <w:rFonts w:ascii="Century Gothic" w:hAnsi="Century Gothic"/>
                                      <w:i w:val="0"/>
                                      <w:color w:val="auto"/>
                                      <w:sz w:val="18"/>
                                    </w:rPr>
                                  </w:pPr>
                                  <w:r w:rsidRPr="004415E6">
                                    <w:rPr>
                                      <w:rFonts w:ascii="Century Gothic" w:hAnsi="Century Gothic"/>
                                      <w:i w:val="0"/>
                                      <w:color w:val="auto"/>
                                      <w:sz w:val="18"/>
                                    </w:rPr>
                                    <w:t>Date and Venue</w:t>
                                  </w:r>
                                </w:p>
                              </w:tc>
                            </w:tr>
                            <w:tr w:rsidR="004415E6" w:rsidRPr="004415E6" w14:paraId="78AA516D" w14:textId="77777777" w:rsidTr="006F5051">
                              <w:trPr>
                                <w:trHeight w:val="119"/>
                              </w:trPr>
                              <w:tc>
                                <w:tcPr>
                                  <w:tcW w:w="594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left w:w="0" w:type="dxa"/>
                                    <w:right w:w="0" w:type="dxa"/>
                                  </w:tcMar>
                                </w:tcPr>
                                <w:p w14:paraId="3BE91A7F" w14:textId="77777777" w:rsidR="004415E6" w:rsidRPr="004415E6" w:rsidRDefault="004415E6" w:rsidP="004415E6">
                                  <w:pPr>
                                    <w:pStyle w:val="Heading7"/>
                                    <w:tabs>
                                      <w:tab w:val="left" w:pos="1268"/>
                                      <w:tab w:val="left" w:pos="2168"/>
                                    </w:tabs>
                                    <w:ind w:right="-810"/>
                                    <w:jc w:val="center"/>
                                    <w:rPr>
                                      <w:rFonts w:ascii="Century Gothic" w:hAnsi="Century Gothic"/>
                                      <w:i w:val="0"/>
                                      <w:color w:val="auto"/>
                                      <w:sz w:val="18"/>
                                    </w:rPr>
                                  </w:pPr>
                                  <w:r w:rsidRPr="004415E6">
                                    <w:rPr>
                                      <w:rFonts w:ascii="Century Gothic" w:hAnsi="Century Gothic"/>
                                      <w:i w:val="0"/>
                                      <w:color w:val="auto"/>
                                      <w:sz w:val="18"/>
                                    </w:rPr>
                                    <w:t>Contact Person and Number</w:t>
                                  </w:r>
                                </w:p>
                              </w:tc>
                            </w:tr>
                          </w:tbl>
                          <w:p w14:paraId="3902B3E4" w14:textId="77777777" w:rsidR="004415E6" w:rsidRPr="004415E6" w:rsidRDefault="004415E6" w:rsidP="004415E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7E39" id="_x0000_s1029" type="#_x0000_t202" style="position:absolute;margin-left:260.7pt;margin-top:23pt;width:311.9pt;height:43.5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IUtwIAAMA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iGEScdtOiRjhrdiREFpjpDr1JweujBTY9wDF22TFV/L8qvCnGxagjf0lspxdBQUkF2vrnpnl2d&#10;cJQB2QwfRAVhyE4LCzTWsjOlg2IgQIcuPZ06Y1Ip4XCWzH1/BqYSbFE08+LIhiDp8XYvlX5HRYfM&#10;IsMSOm/Ryf5eaZMNSY8uJhgXBWtb2/2WXxyA43QCseGqsZksbDN/JF6yjtdx6ITBfO2EXp47t8Uq&#10;dOaFv4jyWb5a5f5PE9cP04ZVFeUmzFFYfvhnjTtIfJLESVpKtKwycCYlJbebVSvRnoCwC/sdCnLm&#10;5l6mYYsAXF5Q8oPQuwsSp5jHCycswshJFl7seH5yl8y9MAnz4pLSPeP03ymhIcNJFESTmH7LzbPf&#10;a24k7ZiG0dGyLsPxyYmkRoJrXtnWasLaaX1WCpP+cymg3cdGW8EajU5q1eNmPLwMADNi3ojqCRQs&#10;BQgMtAhjDxaNkN8xGmCEZFh92xFJMWrfc3gFiR+GZubYTRgtAtjIc8vm3EJ4CVAZ1hhNy5We5tSu&#10;l2zbQKTp3XFxCy+nZlbUz1kd3huMCcvtMNLMHDrfW6/nwbv8BQAA//8DAFBLAwQUAAYACAAAACEA&#10;9B1Ms9wAAAAHAQAADwAAAGRycy9kb3ducmV2LnhtbEyPzU7DMBCE70i8g7VI3Oi6TYkgxKkQiCuI&#10;8iNxc+NtEhGvo9htwtuznOhpNZrR7DflZva9OtIYu8AGlgsNirgOruPGwPvb09UNqJgsO9sHJgM/&#10;FGFTnZ+VtnBh4lc6blOjpIRjYQ20KQ0FYqxb8jYuwkAs3j6M3iaRY4NutJOU+x5XWufobcfyobUD&#10;PbRUf28P3sDH8/7rc61fmkd/PUxh1sj+Fo25vJjv70AlmtN/GP7wBR0qYdqFA7uoegMyJBlY53LF&#10;zVeZDNlJLMuWgFWJp/zVLwAAAP//AwBQSwECLQAUAAYACAAAACEAtoM4kv4AAADhAQAAEwAAAAAA&#10;AAAAAAAAAAAAAAAAW0NvbnRlbnRfVHlwZXNdLnhtbFBLAQItABQABgAIAAAAIQA4/SH/1gAAAJQB&#10;AAALAAAAAAAAAAAAAAAAAC8BAABfcmVscy8ucmVsc1BLAQItABQABgAIAAAAIQDbUEIUtwIAAMAF&#10;AAAOAAAAAAAAAAAAAAAAAC4CAABkcnMvZTJvRG9jLnhtbFBLAQItABQABgAIAAAAIQD0HUyz3AAA&#10;AAcBAAAPAAAAAAAAAAAAAAAAABEFAABkcnMvZG93bnJldi54bWxQSwUGAAAAAAQABADzAAAAGgYA&#10;AAAA&#10;" filled="f" stroked="f">
                <v:textbox>
                  <w:txbxContent>
                    <w:tbl>
                      <w:tblPr>
                        <w:tblW w:w="5948" w:type="dxa"/>
                        <w:tblLook w:val="0000" w:firstRow="0" w:lastRow="0" w:firstColumn="0" w:lastColumn="0" w:noHBand="0" w:noVBand="0"/>
                      </w:tblPr>
                      <w:tblGrid>
                        <w:gridCol w:w="5948"/>
                      </w:tblGrid>
                      <w:tr w:rsidR="004415E6" w:rsidRPr="004415E6" w14:paraId="737D9992" w14:textId="77777777" w:rsidTr="006F5051">
                        <w:tc>
                          <w:tcPr>
                            <w:tcW w:w="59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0B27087F" w14:textId="77777777" w:rsidR="004415E6" w:rsidRPr="004415E6" w:rsidRDefault="004415E6" w:rsidP="004415E6">
                            <w:pPr>
                              <w:pStyle w:val="Heading7"/>
                              <w:tabs>
                                <w:tab w:val="left" w:pos="1268"/>
                                <w:tab w:val="left" w:pos="2168"/>
                              </w:tabs>
                              <w:ind w:right="-810"/>
                              <w:jc w:val="center"/>
                              <w:rPr>
                                <w:rFonts w:ascii="Century Gothic" w:hAnsi="Century Gothic"/>
                                <w:i w:val="0"/>
                                <w:color w:val="auto"/>
                                <w:sz w:val="18"/>
                              </w:rPr>
                            </w:pPr>
                            <w:r w:rsidRPr="004415E6">
                              <w:rPr>
                                <w:rFonts w:ascii="Century Gothic" w:hAnsi="Century Gothic"/>
                                <w:i w:val="0"/>
                                <w:color w:val="auto"/>
                                <w:sz w:val="18"/>
                              </w:rPr>
                              <w:t>Title</w:t>
                            </w:r>
                          </w:p>
                        </w:tc>
                      </w:tr>
                      <w:tr w:rsidR="004415E6" w:rsidRPr="004415E6" w14:paraId="2F8C7ECC" w14:textId="77777777" w:rsidTr="006F5051">
                        <w:tc>
                          <w:tcPr>
                            <w:tcW w:w="59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3479610A" w14:textId="77777777" w:rsidR="004415E6" w:rsidRPr="004415E6" w:rsidRDefault="004415E6" w:rsidP="004415E6">
                            <w:pPr>
                              <w:pStyle w:val="Heading7"/>
                              <w:tabs>
                                <w:tab w:val="left" w:pos="1268"/>
                                <w:tab w:val="left" w:pos="2168"/>
                              </w:tabs>
                              <w:ind w:right="-810"/>
                              <w:jc w:val="center"/>
                              <w:rPr>
                                <w:rFonts w:ascii="Century Gothic" w:hAnsi="Century Gothic"/>
                                <w:i w:val="0"/>
                                <w:color w:val="auto"/>
                                <w:sz w:val="18"/>
                              </w:rPr>
                            </w:pPr>
                            <w:r w:rsidRPr="004415E6">
                              <w:rPr>
                                <w:rFonts w:ascii="Century Gothic" w:hAnsi="Century Gothic"/>
                                <w:i w:val="0"/>
                                <w:color w:val="auto"/>
                                <w:sz w:val="18"/>
                              </w:rPr>
                              <w:t>Date and Venue</w:t>
                            </w:r>
                          </w:p>
                        </w:tc>
                      </w:tr>
                      <w:tr w:rsidR="004415E6" w:rsidRPr="004415E6" w14:paraId="78AA516D" w14:textId="77777777" w:rsidTr="006F5051">
                        <w:trPr>
                          <w:trHeight w:val="119"/>
                        </w:trPr>
                        <w:tc>
                          <w:tcPr>
                            <w:tcW w:w="59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cMar>
                              <w:left w:w="0" w:type="dxa"/>
                              <w:right w:w="0" w:type="dxa"/>
                            </w:tcMar>
                          </w:tcPr>
                          <w:p w14:paraId="3BE91A7F" w14:textId="77777777" w:rsidR="004415E6" w:rsidRPr="004415E6" w:rsidRDefault="004415E6" w:rsidP="004415E6">
                            <w:pPr>
                              <w:pStyle w:val="Heading7"/>
                              <w:tabs>
                                <w:tab w:val="left" w:pos="1268"/>
                                <w:tab w:val="left" w:pos="2168"/>
                              </w:tabs>
                              <w:ind w:right="-810"/>
                              <w:jc w:val="center"/>
                              <w:rPr>
                                <w:rFonts w:ascii="Century Gothic" w:hAnsi="Century Gothic"/>
                                <w:i w:val="0"/>
                                <w:color w:val="auto"/>
                                <w:sz w:val="18"/>
                              </w:rPr>
                            </w:pPr>
                            <w:r w:rsidRPr="004415E6">
                              <w:rPr>
                                <w:rFonts w:ascii="Century Gothic" w:hAnsi="Century Gothic"/>
                                <w:i w:val="0"/>
                                <w:color w:val="auto"/>
                                <w:sz w:val="18"/>
                              </w:rPr>
                              <w:t>Contact Person and Number</w:t>
                            </w:r>
                          </w:p>
                        </w:tc>
                      </w:tr>
                    </w:tbl>
                    <w:p w14:paraId="3902B3E4" w14:textId="77777777" w:rsidR="004415E6" w:rsidRPr="004415E6" w:rsidRDefault="004415E6" w:rsidP="004415E6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0E2" w:rsidRPr="004415E6">
        <w:rPr>
          <w:rFonts w:ascii="Century Gothic" w:hAnsi="Century Gothic" w:cs="Calibr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D67214" wp14:editId="33E350BE">
                <wp:simplePos x="0" y="0"/>
                <wp:positionH relativeFrom="column">
                  <wp:posOffset>2868930</wp:posOffset>
                </wp:positionH>
                <wp:positionV relativeFrom="paragraph">
                  <wp:posOffset>66077</wp:posOffset>
                </wp:positionV>
                <wp:extent cx="5287010" cy="340360"/>
                <wp:effectExtent l="0" t="0" r="0" b="25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78897" w14:textId="77777777" w:rsidR="00675AB5" w:rsidRPr="007E61D1" w:rsidRDefault="00675AB5" w:rsidP="00675AB5">
                            <w:pPr>
                              <w:rPr>
                                <w:rFonts w:ascii="Century Gothic" w:hAnsi="Century Gothic"/>
                                <w:i/>
                                <w:sz w:val="14"/>
                              </w:rPr>
                            </w:pPr>
                            <w:r w:rsidRPr="007E61D1">
                              <w:rPr>
                                <w:rFonts w:ascii="Century Gothic" w:hAnsi="Century Gothic"/>
                                <w:i/>
                                <w:sz w:val="14"/>
                              </w:rPr>
                              <w:t>(Provide a detailed budget classified as: Fixed Asset Requirement or Operating Expenses)</w:t>
                            </w:r>
                          </w:p>
                          <w:p w14:paraId="360FD941" w14:textId="77777777" w:rsidR="00675AB5" w:rsidRPr="007E61D1" w:rsidRDefault="00675AB5">
                            <w:pPr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67214" id="_x0000_s1030" type="#_x0000_t202" style="position:absolute;margin-left:225.9pt;margin-top:5.2pt;width:416.3pt;height:26.8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MQuAIAAMA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wQjQTto0SMbDbqTI4psdYZep+D00IObGeEYuuyY6v5elt80EnLVULFlt0rJoWG0guxCe9O/uDrh&#10;aAuyGT7KCsLQnZEOaKxVZ0sHxUCADl16OnXGplLC4SyKF1AfjEqwXZPgeu5a59P0eLtX2rxnskN2&#10;kWEFnXfodH+vjc2GpkcXG0zIgret634rnh2A43QCseGqtdksXDN/JkGyjtcx8Ug0X3skyHPvtlgR&#10;b16Ei1l+na9WefjLxg1J2vCqYsKGOQorJH/WuIPEJ0mcpKVlyysLZ1PSartZtQrtKQi7cJ+rOVjO&#10;bv7zNFwRgMsLSmFEgrso8Yp5vPBIQWZesghiLwiTu2QekITkxXNK91ywf6eEhgwns2g2iemc9Atu&#10;gftec6Npxw2MjpZ3GY5PTjS1ElyLyrXWUN5O64tS2PTPpYB2HxvtBGs1OqnVjJvx8DIAzIp5I6sn&#10;ULCSIDDQIow9WDRS/cBogBGSYf19RxXDqP0g4BUkISF25rgNmS0i2KhLy+bSQkUJUBk2GE3LlZnm&#10;1K5XfNtApOO7u4WXU3An6nNWh/cGY8JxO4w0O4cu987rPHiXvwEAAP//AwBQSwMEFAAGAAgAAAAh&#10;AJ39+yDeAAAACgEAAA8AAABkcnMvZG93bnJldi54bWxMj81OwzAQhO9IvIO1SNyo3SiUKsSpKtSW&#10;I7REnN14m0SNf2S7aXh7tie4zWpGM9+Wq8kMbMQQe2clzGcCGNrG6d62Euqv7dMSWEzKajU4ixJ+&#10;MMKqur8rVaHd1e5xPKSWUYmNhZLQpeQLzmPToVFx5jxa8k4uGJXoDC3XQV2p3Aw8E2LBjeotLXTK&#10;41uHzflwMRJ88ruX9/Dxud5sR1F/7+qsbzdSPj5M61dgCaf0F4YbPqFDRUxHd7E6skFC/jwn9ESG&#10;yIHdAtkyJ3WUsMgF8Krk/1+ofgEAAP//AwBQSwECLQAUAAYACAAAACEAtoM4kv4AAADhAQAAEwAA&#10;AAAAAAAAAAAAAAAAAAAAW0NvbnRlbnRfVHlwZXNdLnhtbFBLAQItABQABgAIAAAAIQA4/SH/1gAA&#10;AJQBAAALAAAAAAAAAAAAAAAAAC8BAABfcmVscy8ucmVsc1BLAQItABQABgAIAAAAIQAwb8MQuAIA&#10;AMAFAAAOAAAAAAAAAAAAAAAAAC4CAABkcnMvZTJvRG9jLnhtbFBLAQItABQABgAIAAAAIQCd/fsg&#10;3gAAAAoBAAAPAAAAAAAAAAAAAAAAABIFAABkcnMvZG93bnJldi54bWxQSwUGAAAAAAQABADzAAAA&#10;HQYAAAAA&#10;" filled="f" stroked="f">
                <v:textbox style="mso-fit-shape-to-text:t">
                  <w:txbxContent>
                    <w:p w14:paraId="42078897" w14:textId="77777777" w:rsidR="00675AB5" w:rsidRPr="007E61D1" w:rsidRDefault="00675AB5" w:rsidP="00675AB5">
                      <w:pPr>
                        <w:rPr>
                          <w:rFonts w:ascii="Century Gothic" w:hAnsi="Century Gothic"/>
                          <w:i/>
                          <w:sz w:val="14"/>
                        </w:rPr>
                      </w:pPr>
                      <w:r w:rsidRPr="007E61D1">
                        <w:rPr>
                          <w:rFonts w:ascii="Century Gothic" w:hAnsi="Century Gothic"/>
                          <w:i/>
                          <w:sz w:val="14"/>
                        </w:rPr>
                        <w:t>(Provide a detailed budget classified as: Fixed Asset Requirement or Operating Expenses)</w:t>
                      </w:r>
                    </w:p>
                    <w:p w14:paraId="360FD941" w14:textId="77777777" w:rsidR="00675AB5" w:rsidRPr="007E61D1" w:rsidRDefault="00675AB5">
                      <w:pPr>
                        <w:rPr>
                          <w:rFonts w:ascii="Century Gothic" w:hAnsi="Century Gothic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7C3851" w14:textId="77777777" w:rsidR="007860E2" w:rsidRDefault="007860E2" w:rsidP="007E61D1">
      <w:pPr>
        <w:pStyle w:val="MediumGrid1-Accent21"/>
        <w:ind w:left="0"/>
        <w:rPr>
          <w:rFonts w:ascii="Century Gothic" w:hAnsi="Century Gothic" w:cs="Calibri"/>
          <w:b/>
        </w:rPr>
      </w:pPr>
    </w:p>
    <w:p w14:paraId="6789721C" w14:textId="77777777" w:rsidR="00675AB5" w:rsidRPr="004415E6" w:rsidRDefault="00675AB5" w:rsidP="007860E2">
      <w:pPr>
        <w:pStyle w:val="MediumGrid1-Accent21"/>
        <w:ind w:left="0"/>
        <w:jc w:val="center"/>
        <w:rPr>
          <w:rFonts w:ascii="Century Gothic" w:hAnsi="Century Gothic" w:cs="Calibri"/>
          <w:b/>
        </w:rPr>
      </w:pPr>
      <w:r w:rsidRPr="004415E6">
        <w:rPr>
          <w:rFonts w:ascii="Century Gothic" w:hAnsi="Century Gothic" w:cs="Calibri"/>
          <w:b/>
        </w:rPr>
        <w:t>FIXED ASSET REQUIREMENTS</w:t>
      </w:r>
    </w:p>
    <w:p w14:paraId="1EEB9196" w14:textId="77777777" w:rsidR="00675AB5" w:rsidRPr="004415E6" w:rsidRDefault="00675AB5" w:rsidP="00675AB5">
      <w:pPr>
        <w:pStyle w:val="MediumGrid1-Accent21"/>
        <w:ind w:left="740"/>
        <w:rPr>
          <w:rFonts w:ascii="Century Gothic" w:hAnsi="Century Gothic" w:cs="Calibri"/>
          <w:b/>
        </w:rPr>
      </w:pPr>
    </w:p>
    <w:tbl>
      <w:tblPr>
        <w:tblW w:w="10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1924"/>
        <w:gridCol w:w="1629"/>
        <w:gridCol w:w="1776"/>
        <w:gridCol w:w="2676"/>
      </w:tblGrid>
      <w:tr w:rsidR="00675AB5" w:rsidRPr="004415E6" w14:paraId="22173762" w14:textId="77777777" w:rsidTr="007860E2">
        <w:trPr>
          <w:jc w:val="center"/>
        </w:trPr>
        <w:tc>
          <w:tcPr>
            <w:tcW w:w="2970" w:type="dxa"/>
            <w:vAlign w:val="center"/>
          </w:tcPr>
          <w:p w14:paraId="4E3CF32B" w14:textId="77777777" w:rsidR="00675AB5" w:rsidRPr="001842C6" w:rsidRDefault="00675AB5" w:rsidP="0017411B">
            <w:pPr>
              <w:jc w:val="center"/>
              <w:rPr>
                <w:rFonts w:ascii="Century Gothic" w:hAnsi="Century Gothic" w:cs="Calibri"/>
              </w:rPr>
            </w:pPr>
            <w:r w:rsidRPr="001842C6">
              <w:rPr>
                <w:rFonts w:ascii="Century Gothic" w:hAnsi="Century Gothic" w:cs="Calibri"/>
              </w:rPr>
              <w:t>ITEM</w:t>
            </w:r>
          </w:p>
        </w:tc>
        <w:tc>
          <w:tcPr>
            <w:tcW w:w="1924" w:type="dxa"/>
            <w:vAlign w:val="center"/>
          </w:tcPr>
          <w:p w14:paraId="1349A3FF" w14:textId="77777777" w:rsidR="00675AB5" w:rsidRPr="001842C6" w:rsidRDefault="00675AB5" w:rsidP="0017411B">
            <w:pPr>
              <w:jc w:val="center"/>
              <w:rPr>
                <w:rFonts w:ascii="Century Gothic" w:hAnsi="Century Gothic" w:cs="Calibri"/>
              </w:rPr>
            </w:pPr>
            <w:r w:rsidRPr="001842C6">
              <w:rPr>
                <w:rFonts w:ascii="Century Gothic" w:hAnsi="Century Gothic" w:cs="Calibri"/>
              </w:rPr>
              <w:t>QUANTITY &amp; UNIT</w:t>
            </w:r>
          </w:p>
        </w:tc>
        <w:tc>
          <w:tcPr>
            <w:tcW w:w="1629" w:type="dxa"/>
            <w:vAlign w:val="center"/>
          </w:tcPr>
          <w:p w14:paraId="0B252C48" w14:textId="77777777" w:rsidR="00675AB5" w:rsidRPr="001842C6" w:rsidRDefault="00675AB5" w:rsidP="0017411B">
            <w:pPr>
              <w:jc w:val="center"/>
              <w:rPr>
                <w:rFonts w:ascii="Century Gothic" w:hAnsi="Century Gothic" w:cs="Calibri"/>
              </w:rPr>
            </w:pPr>
            <w:r w:rsidRPr="001842C6">
              <w:rPr>
                <w:rFonts w:ascii="Century Gothic" w:hAnsi="Century Gothic" w:cs="Calibri"/>
              </w:rPr>
              <w:t>UNIT PRICE</w:t>
            </w:r>
          </w:p>
        </w:tc>
        <w:tc>
          <w:tcPr>
            <w:tcW w:w="1776" w:type="dxa"/>
            <w:vAlign w:val="center"/>
          </w:tcPr>
          <w:p w14:paraId="2C2073F0" w14:textId="77777777" w:rsidR="00675AB5" w:rsidRPr="001842C6" w:rsidRDefault="00675AB5" w:rsidP="0017411B">
            <w:pPr>
              <w:jc w:val="center"/>
              <w:rPr>
                <w:rFonts w:ascii="Century Gothic" w:hAnsi="Century Gothic" w:cs="Calibri"/>
              </w:rPr>
            </w:pPr>
            <w:r w:rsidRPr="001842C6">
              <w:rPr>
                <w:rFonts w:ascii="Century Gothic" w:hAnsi="Century Gothic" w:cs="Calibri"/>
              </w:rPr>
              <w:t>TOTAL AMOUNT</w:t>
            </w:r>
          </w:p>
        </w:tc>
        <w:tc>
          <w:tcPr>
            <w:tcW w:w="2676" w:type="dxa"/>
            <w:vAlign w:val="center"/>
          </w:tcPr>
          <w:p w14:paraId="740C9759" w14:textId="77777777" w:rsidR="00675AB5" w:rsidRPr="001842C6" w:rsidRDefault="00675AB5" w:rsidP="0017411B">
            <w:pPr>
              <w:jc w:val="center"/>
              <w:rPr>
                <w:rFonts w:ascii="Century Gothic" w:hAnsi="Century Gothic" w:cs="Calibri"/>
              </w:rPr>
            </w:pPr>
            <w:r w:rsidRPr="001842C6">
              <w:rPr>
                <w:rFonts w:ascii="Century Gothic" w:hAnsi="Century Gothic" w:cs="Calibri"/>
              </w:rPr>
              <w:t>SOURCE OF FUND</w:t>
            </w:r>
          </w:p>
        </w:tc>
      </w:tr>
      <w:tr w:rsidR="00675AB5" w:rsidRPr="004415E6" w14:paraId="77826777" w14:textId="77777777" w:rsidTr="007860E2">
        <w:trPr>
          <w:jc w:val="center"/>
        </w:trPr>
        <w:tc>
          <w:tcPr>
            <w:tcW w:w="2970" w:type="dxa"/>
            <w:vAlign w:val="center"/>
          </w:tcPr>
          <w:p w14:paraId="6FB45C6D" w14:textId="77777777" w:rsidR="00675AB5" w:rsidRPr="004415E6" w:rsidRDefault="00675AB5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Calibri"/>
              </w:rPr>
            </w:pPr>
          </w:p>
        </w:tc>
        <w:tc>
          <w:tcPr>
            <w:tcW w:w="1924" w:type="dxa"/>
            <w:vAlign w:val="center"/>
          </w:tcPr>
          <w:p w14:paraId="754AB9C8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1629" w:type="dxa"/>
            <w:vAlign w:val="center"/>
          </w:tcPr>
          <w:p w14:paraId="4EC614FB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1776" w:type="dxa"/>
            <w:vAlign w:val="center"/>
          </w:tcPr>
          <w:p w14:paraId="201FCD9B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2676" w:type="dxa"/>
            <w:vAlign w:val="center"/>
          </w:tcPr>
          <w:p w14:paraId="7F1F86C6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  <w:sz w:val="22"/>
              </w:rPr>
            </w:pPr>
          </w:p>
        </w:tc>
      </w:tr>
      <w:tr w:rsidR="00675AB5" w:rsidRPr="004415E6" w14:paraId="0FE82B57" w14:textId="77777777" w:rsidTr="007860E2">
        <w:trPr>
          <w:jc w:val="center"/>
        </w:trPr>
        <w:tc>
          <w:tcPr>
            <w:tcW w:w="2970" w:type="dxa"/>
            <w:vAlign w:val="center"/>
          </w:tcPr>
          <w:p w14:paraId="60C84514" w14:textId="77777777" w:rsidR="00675AB5" w:rsidRPr="004415E6" w:rsidRDefault="00675AB5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Calibri"/>
              </w:rPr>
            </w:pPr>
          </w:p>
        </w:tc>
        <w:tc>
          <w:tcPr>
            <w:tcW w:w="1924" w:type="dxa"/>
            <w:vAlign w:val="center"/>
          </w:tcPr>
          <w:p w14:paraId="7E0EEC0D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1629" w:type="dxa"/>
            <w:vAlign w:val="center"/>
          </w:tcPr>
          <w:p w14:paraId="1D829C1F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1776" w:type="dxa"/>
            <w:vAlign w:val="center"/>
          </w:tcPr>
          <w:p w14:paraId="36AC0C3B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2676" w:type="dxa"/>
            <w:vAlign w:val="center"/>
          </w:tcPr>
          <w:p w14:paraId="015E0B67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  <w:sz w:val="22"/>
              </w:rPr>
            </w:pPr>
          </w:p>
        </w:tc>
      </w:tr>
      <w:tr w:rsidR="00675AB5" w:rsidRPr="004415E6" w14:paraId="3C4F4650" w14:textId="77777777" w:rsidTr="007860E2">
        <w:trPr>
          <w:jc w:val="center"/>
        </w:trPr>
        <w:tc>
          <w:tcPr>
            <w:tcW w:w="2970" w:type="dxa"/>
            <w:vAlign w:val="center"/>
          </w:tcPr>
          <w:p w14:paraId="58D34F91" w14:textId="77777777" w:rsidR="00675AB5" w:rsidRPr="004415E6" w:rsidRDefault="00675AB5" w:rsidP="00675AB5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 w:cs="Calibri"/>
              </w:rPr>
            </w:pPr>
          </w:p>
        </w:tc>
        <w:tc>
          <w:tcPr>
            <w:tcW w:w="1924" w:type="dxa"/>
            <w:vAlign w:val="center"/>
          </w:tcPr>
          <w:p w14:paraId="3DA06466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1629" w:type="dxa"/>
            <w:vAlign w:val="center"/>
          </w:tcPr>
          <w:p w14:paraId="4D3882CF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1776" w:type="dxa"/>
            <w:vAlign w:val="center"/>
          </w:tcPr>
          <w:p w14:paraId="0BFF0C4E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2676" w:type="dxa"/>
            <w:vAlign w:val="center"/>
          </w:tcPr>
          <w:p w14:paraId="5287BC4A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  <w:sz w:val="22"/>
              </w:rPr>
            </w:pPr>
          </w:p>
        </w:tc>
      </w:tr>
    </w:tbl>
    <w:p w14:paraId="48494653" w14:textId="77777777" w:rsidR="007E61D1" w:rsidRPr="001842C6" w:rsidRDefault="007E61D1" w:rsidP="007E61D1">
      <w:pPr>
        <w:pStyle w:val="MediumGrid1-Accent21"/>
        <w:ind w:left="0"/>
        <w:rPr>
          <w:rFonts w:ascii="Century Gothic" w:eastAsia="Times New Roman" w:hAnsi="Century Gothic" w:cs="Calibri"/>
          <w:sz w:val="18"/>
          <w:szCs w:val="20"/>
        </w:rPr>
      </w:pPr>
    </w:p>
    <w:tbl>
      <w:tblPr>
        <w:tblStyle w:val="TableGrid"/>
        <w:tblW w:w="10890" w:type="dxa"/>
        <w:tblInd w:w="-95" w:type="dxa"/>
        <w:tblLook w:val="04A0" w:firstRow="1" w:lastRow="0" w:firstColumn="1" w:lastColumn="0" w:noHBand="0" w:noVBand="1"/>
      </w:tblPr>
      <w:tblGrid>
        <w:gridCol w:w="10890"/>
      </w:tblGrid>
      <w:tr w:rsidR="001842C6" w:rsidRPr="001842C6" w14:paraId="49CD0D2B" w14:textId="77777777" w:rsidTr="007860E2">
        <w:tc>
          <w:tcPr>
            <w:tcW w:w="10890" w:type="dxa"/>
          </w:tcPr>
          <w:p w14:paraId="3E1BC122" w14:textId="77777777" w:rsidR="001842C6" w:rsidRPr="001842C6" w:rsidRDefault="001842C6" w:rsidP="001842C6">
            <w:pPr>
              <w:pStyle w:val="MediumGrid1-Accent21"/>
              <w:ind w:left="0"/>
              <w:jc w:val="center"/>
              <w:rPr>
                <w:rFonts w:ascii="Century Gothic" w:eastAsia="Times New Roman" w:hAnsi="Century Gothic" w:cs="Calibri"/>
                <w:sz w:val="18"/>
                <w:szCs w:val="20"/>
              </w:rPr>
            </w:pPr>
            <w:r w:rsidRPr="001842C6">
              <w:rPr>
                <w:rFonts w:ascii="Century Gothic" w:hAnsi="Century Gothic"/>
                <w:sz w:val="20"/>
              </w:rPr>
              <w:t>FA SUB TOTAL: PHP 0.00</w:t>
            </w:r>
          </w:p>
        </w:tc>
      </w:tr>
    </w:tbl>
    <w:p w14:paraId="5A7EFFF7" w14:textId="77777777" w:rsidR="001842C6" w:rsidRDefault="001842C6" w:rsidP="007E61D1">
      <w:pPr>
        <w:pStyle w:val="MediumGrid1-Accent21"/>
        <w:ind w:left="0"/>
        <w:rPr>
          <w:rFonts w:ascii="Century Gothic" w:eastAsia="Times New Roman" w:hAnsi="Century Gothic" w:cs="Calibri"/>
          <w:sz w:val="20"/>
          <w:szCs w:val="20"/>
        </w:rPr>
      </w:pPr>
    </w:p>
    <w:p w14:paraId="552E7C4C" w14:textId="77777777" w:rsidR="00675AB5" w:rsidRPr="004415E6" w:rsidRDefault="0059694C" w:rsidP="007860E2">
      <w:pPr>
        <w:pStyle w:val="MediumGrid1-Accent21"/>
        <w:ind w:left="0"/>
        <w:jc w:val="center"/>
        <w:rPr>
          <w:rFonts w:ascii="Century Gothic" w:hAnsi="Century Gothic" w:cs="Calibri"/>
          <w:b/>
        </w:rPr>
      </w:pPr>
      <w:r w:rsidRPr="004415E6">
        <w:rPr>
          <w:rFonts w:ascii="Century Gothic" w:hAnsi="Century Gothic" w:cs="Calibri"/>
          <w:b/>
        </w:rPr>
        <w:t>OPERATING EXPENS</w:t>
      </w:r>
      <w:r w:rsidR="00675AB5" w:rsidRPr="004415E6">
        <w:rPr>
          <w:rFonts w:ascii="Century Gothic" w:hAnsi="Century Gothic" w:cs="Calibri"/>
          <w:b/>
        </w:rPr>
        <w:t>ES</w:t>
      </w:r>
    </w:p>
    <w:p w14:paraId="73635A14" w14:textId="77777777" w:rsidR="00675AB5" w:rsidRPr="004415E6" w:rsidRDefault="00675AB5" w:rsidP="00675AB5">
      <w:pPr>
        <w:pStyle w:val="MediumGrid1-Accent21"/>
        <w:ind w:left="740"/>
        <w:rPr>
          <w:rFonts w:ascii="Century Gothic" w:hAnsi="Century Gothic" w:cs="Calibri"/>
          <w:b/>
        </w:rPr>
      </w:pPr>
    </w:p>
    <w:tbl>
      <w:tblPr>
        <w:tblW w:w="10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6"/>
        <w:gridCol w:w="1924"/>
        <w:gridCol w:w="1629"/>
        <w:gridCol w:w="1776"/>
        <w:gridCol w:w="2450"/>
      </w:tblGrid>
      <w:tr w:rsidR="00675AB5" w:rsidRPr="004415E6" w14:paraId="24F326A3" w14:textId="77777777" w:rsidTr="007860E2">
        <w:trPr>
          <w:jc w:val="center"/>
        </w:trPr>
        <w:tc>
          <w:tcPr>
            <w:tcW w:w="3016" w:type="dxa"/>
            <w:vAlign w:val="center"/>
          </w:tcPr>
          <w:p w14:paraId="4583B5BD" w14:textId="77777777" w:rsidR="00675AB5" w:rsidRPr="001842C6" w:rsidRDefault="00675AB5" w:rsidP="0017411B">
            <w:pPr>
              <w:jc w:val="center"/>
              <w:rPr>
                <w:rFonts w:ascii="Century Gothic" w:hAnsi="Century Gothic" w:cs="Calibri"/>
              </w:rPr>
            </w:pPr>
            <w:r w:rsidRPr="001842C6">
              <w:rPr>
                <w:rFonts w:ascii="Century Gothic" w:hAnsi="Century Gothic" w:cs="Calibri"/>
              </w:rPr>
              <w:t>ITEM</w:t>
            </w:r>
          </w:p>
        </w:tc>
        <w:tc>
          <w:tcPr>
            <w:tcW w:w="1924" w:type="dxa"/>
            <w:vAlign w:val="center"/>
          </w:tcPr>
          <w:p w14:paraId="68DFF2E4" w14:textId="77777777" w:rsidR="00675AB5" w:rsidRPr="001842C6" w:rsidRDefault="00675AB5" w:rsidP="0017411B">
            <w:pPr>
              <w:jc w:val="center"/>
              <w:rPr>
                <w:rFonts w:ascii="Century Gothic" w:hAnsi="Century Gothic" w:cs="Calibri"/>
              </w:rPr>
            </w:pPr>
            <w:r w:rsidRPr="001842C6">
              <w:rPr>
                <w:rFonts w:ascii="Century Gothic" w:hAnsi="Century Gothic" w:cs="Calibri"/>
              </w:rPr>
              <w:t>QUANTITY &amp; UNIT</w:t>
            </w:r>
          </w:p>
        </w:tc>
        <w:tc>
          <w:tcPr>
            <w:tcW w:w="1629" w:type="dxa"/>
            <w:vAlign w:val="center"/>
          </w:tcPr>
          <w:p w14:paraId="72760FDC" w14:textId="77777777" w:rsidR="00675AB5" w:rsidRPr="001842C6" w:rsidRDefault="00675AB5" w:rsidP="0017411B">
            <w:pPr>
              <w:jc w:val="center"/>
              <w:rPr>
                <w:rFonts w:ascii="Century Gothic" w:hAnsi="Century Gothic" w:cs="Calibri"/>
              </w:rPr>
            </w:pPr>
            <w:r w:rsidRPr="001842C6">
              <w:rPr>
                <w:rFonts w:ascii="Century Gothic" w:hAnsi="Century Gothic" w:cs="Calibri"/>
              </w:rPr>
              <w:t>UNIT PRICE</w:t>
            </w:r>
          </w:p>
        </w:tc>
        <w:tc>
          <w:tcPr>
            <w:tcW w:w="1776" w:type="dxa"/>
            <w:vAlign w:val="center"/>
          </w:tcPr>
          <w:p w14:paraId="364B4E81" w14:textId="77777777" w:rsidR="00675AB5" w:rsidRPr="001842C6" w:rsidRDefault="00675AB5" w:rsidP="0017411B">
            <w:pPr>
              <w:jc w:val="center"/>
              <w:rPr>
                <w:rFonts w:ascii="Century Gothic" w:hAnsi="Century Gothic" w:cs="Calibri"/>
              </w:rPr>
            </w:pPr>
            <w:r w:rsidRPr="001842C6">
              <w:rPr>
                <w:rFonts w:ascii="Century Gothic" w:hAnsi="Century Gothic" w:cs="Calibri"/>
              </w:rPr>
              <w:t>TOTAL AMOUNT</w:t>
            </w:r>
          </w:p>
        </w:tc>
        <w:tc>
          <w:tcPr>
            <w:tcW w:w="2450" w:type="dxa"/>
            <w:vAlign w:val="center"/>
          </w:tcPr>
          <w:p w14:paraId="020F6DC7" w14:textId="77777777" w:rsidR="00675AB5" w:rsidRPr="001842C6" w:rsidRDefault="00675AB5" w:rsidP="0017411B">
            <w:pPr>
              <w:jc w:val="center"/>
              <w:rPr>
                <w:rFonts w:ascii="Century Gothic" w:hAnsi="Century Gothic" w:cs="Calibri"/>
              </w:rPr>
            </w:pPr>
            <w:r w:rsidRPr="001842C6">
              <w:rPr>
                <w:rFonts w:ascii="Century Gothic" w:hAnsi="Century Gothic" w:cs="Calibri"/>
              </w:rPr>
              <w:t>SOURCE OF FUND</w:t>
            </w:r>
          </w:p>
        </w:tc>
      </w:tr>
      <w:tr w:rsidR="00675AB5" w:rsidRPr="004415E6" w14:paraId="37520FDB" w14:textId="77777777" w:rsidTr="007860E2">
        <w:trPr>
          <w:jc w:val="center"/>
        </w:trPr>
        <w:tc>
          <w:tcPr>
            <w:tcW w:w="3016" w:type="dxa"/>
            <w:vAlign w:val="center"/>
          </w:tcPr>
          <w:p w14:paraId="1F1E0FAA" w14:textId="77777777" w:rsidR="00675AB5" w:rsidRPr="004415E6" w:rsidRDefault="00675AB5" w:rsidP="00675AB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Calibri"/>
              </w:rPr>
            </w:pPr>
          </w:p>
        </w:tc>
        <w:tc>
          <w:tcPr>
            <w:tcW w:w="1924" w:type="dxa"/>
            <w:vAlign w:val="center"/>
          </w:tcPr>
          <w:p w14:paraId="5F4BAC12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1629" w:type="dxa"/>
            <w:vAlign w:val="center"/>
          </w:tcPr>
          <w:p w14:paraId="75151B08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1776" w:type="dxa"/>
            <w:vAlign w:val="center"/>
          </w:tcPr>
          <w:p w14:paraId="45BB02B5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2450" w:type="dxa"/>
            <w:vAlign w:val="center"/>
          </w:tcPr>
          <w:p w14:paraId="3263BCE3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  <w:sz w:val="22"/>
              </w:rPr>
            </w:pPr>
          </w:p>
        </w:tc>
      </w:tr>
      <w:tr w:rsidR="00675AB5" w:rsidRPr="004415E6" w14:paraId="2E67FD62" w14:textId="77777777" w:rsidTr="007860E2">
        <w:trPr>
          <w:jc w:val="center"/>
        </w:trPr>
        <w:tc>
          <w:tcPr>
            <w:tcW w:w="3016" w:type="dxa"/>
            <w:vAlign w:val="center"/>
          </w:tcPr>
          <w:p w14:paraId="623711A8" w14:textId="77777777" w:rsidR="00675AB5" w:rsidRPr="004415E6" w:rsidRDefault="00675AB5" w:rsidP="00675AB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Calibri"/>
              </w:rPr>
            </w:pPr>
          </w:p>
        </w:tc>
        <w:tc>
          <w:tcPr>
            <w:tcW w:w="1924" w:type="dxa"/>
            <w:vAlign w:val="center"/>
          </w:tcPr>
          <w:p w14:paraId="75AD56B5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1629" w:type="dxa"/>
            <w:vAlign w:val="center"/>
          </w:tcPr>
          <w:p w14:paraId="15E4678D" w14:textId="77777777" w:rsidR="00675AB5" w:rsidRPr="001842C6" w:rsidRDefault="00675AB5" w:rsidP="0017411B">
            <w:pPr>
              <w:jc w:val="center"/>
              <w:rPr>
                <w:rFonts w:ascii="Century Gothic" w:hAnsi="Century Gothic" w:cs="Calibri"/>
                <w:vertAlign w:val="subscript"/>
              </w:rPr>
            </w:pPr>
          </w:p>
        </w:tc>
        <w:tc>
          <w:tcPr>
            <w:tcW w:w="1776" w:type="dxa"/>
            <w:vAlign w:val="center"/>
          </w:tcPr>
          <w:p w14:paraId="76654132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2450" w:type="dxa"/>
            <w:vAlign w:val="center"/>
          </w:tcPr>
          <w:p w14:paraId="2583051D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  <w:sz w:val="22"/>
              </w:rPr>
            </w:pPr>
          </w:p>
        </w:tc>
      </w:tr>
      <w:tr w:rsidR="00675AB5" w:rsidRPr="004415E6" w14:paraId="011D5045" w14:textId="77777777" w:rsidTr="007860E2">
        <w:trPr>
          <w:jc w:val="center"/>
        </w:trPr>
        <w:tc>
          <w:tcPr>
            <w:tcW w:w="3016" w:type="dxa"/>
            <w:vAlign w:val="center"/>
          </w:tcPr>
          <w:p w14:paraId="667055E4" w14:textId="77777777" w:rsidR="00675AB5" w:rsidRPr="004415E6" w:rsidRDefault="00675AB5" w:rsidP="00675AB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 w:cs="Calibri"/>
              </w:rPr>
            </w:pPr>
          </w:p>
        </w:tc>
        <w:tc>
          <w:tcPr>
            <w:tcW w:w="1924" w:type="dxa"/>
            <w:vAlign w:val="center"/>
          </w:tcPr>
          <w:p w14:paraId="7E9BFBFE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1629" w:type="dxa"/>
            <w:vAlign w:val="center"/>
          </w:tcPr>
          <w:p w14:paraId="411F3C41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1776" w:type="dxa"/>
            <w:vAlign w:val="center"/>
          </w:tcPr>
          <w:p w14:paraId="6657628D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2450" w:type="dxa"/>
            <w:vAlign w:val="center"/>
          </w:tcPr>
          <w:p w14:paraId="416CAC5D" w14:textId="77777777" w:rsidR="00675AB5" w:rsidRPr="004415E6" w:rsidRDefault="00675AB5" w:rsidP="0017411B">
            <w:pPr>
              <w:jc w:val="center"/>
              <w:rPr>
                <w:rFonts w:ascii="Century Gothic" w:hAnsi="Century Gothic" w:cs="Calibri"/>
                <w:sz w:val="22"/>
              </w:rPr>
            </w:pPr>
          </w:p>
        </w:tc>
      </w:tr>
      <w:tr w:rsidR="001842C6" w:rsidRPr="004415E6" w14:paraId="7A851991" w14:textId="77777777" w:rsidTr="007860E2">
        <w:trPr>
          <w:jc w:val="center"/>
        </w:trPr>
        <w:tc>
          <w:tcPr>
            <w:tcW w:w="3016" w:type="dxa"/>
            <w:vAlign w:val="center"/>
          </w:tcPr>
          <w:p w14:paraId="5C9D0A6E" w14:textId="77777777" w:rsidR="001842C6" w:rsidRPr="004415E6" w:rsidRDefault="001842C6" w:rsidP="001842C6">
            <w:pPr>
              <w:pStyle w:val="ListParagraph"/>
              <w:ind w:left="0"/>
              <w:rPr>
                <w:rFonts w:ascii="Century Gothic" w:hAnsi="Century Gothic" w:cs="Calibri"/>
              </w:rPr>
            </w:pPr>
          </w:p>
        </w:tc>
        <w:tc>
          <w:tcPr>
            <w:tcW w:w="1924" w:type="dxa"/>
            <w:vAlign w:val="center"/>
          </w:tcPr>
          <w:p w14:paraId="0FA613FA" w14:textId="77777777" w:rsidR="001842C6" w:rsidRPr="004415E6" w:rsidRDefault="001842C6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1629" w:type="dxa"/>
            <w:vAlign w:val="center"/>
          </w:tcPr>
          <w:p w14:paraId="71591FFB" w14:textId="77777777" w:rsidR="001842C6" w:rsidRPr="004415E6" w:rsidRDefault="001842C6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1776" w:type="dxa"/>
            <w:vAlign w:val="center"/>
          </w:tcPr>
          <w:p w14:paraId="032CC8F0" w14:textId="77777777" w:rsidR="001842C6" w:rsidRPr="004415E6" w:rsidRDefault="001842C6" w:rsidP="0017411B">
            <w:pPr>
              <w:jc w:val="center"/>
              <w:rPr>
                <w:rFonts w:ascii="Century Gothic" w:hAnsi="Century Gothic" w:cs="Calibri"/>
              </w:rPr>
            </w:pPr>
          </w:p>
        </w:tc>
        <w:tc>
          <w:tcPr>
            <w:tcW w:w="2450" w:type="dxa"/>
            <w:vAlign w:val="center"/>
          </w:tcPr>
          <w:p w14:paraId="68255043" w14:textId="77777777" w:rsidR="001842C6" w:rsidRPr="004415E6" w:rsidRDefault="001842C6" w:rsidP="0017411B">
            <w:pPr>
              <w:jc w:val="center"/>
              <w:rPr>
                <w:rFonts w:ascii="Century Gothic" w:hAnsi="Century Gothic" w:cs="Calibri"/>
                <w:sz w:val="22"/>
              </w:rPr>
            </w:pPr>
          </w:p>
        </w:tc>
      </w:tr>
    </w:tbl>
    <w:p w14:paraId="5F32D0DA" w14:textId="77777777" w:rsidR="001842C6" w:rsidRDefault="001842C6" w:rsidP="00675AB5">
      <w:pPr>
        <w:rPr>
          <w:rFonts w:ascii="Century Gothic" w:hAnsi="Century Gothic" w:cs="Calibri"/>
        </w:rPr>
      </w:pP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0800"/>
      </w:tblGrid>
      <w:tr w:rsidR="001842C6" w:rsidRPr="001842C6" w14:paraId="2FA5421D" w14:textId="77777777" w:rsidTr="007860E2">
        <w:tc>
          <w:tcPr>
            <w:tcW w:w="10800" w:type="dxa"/>
          </w:tcPr>
          <w:p w14:paraId="3B831ABB" w14:textId="77777777" w:rsidR="001842C6" w:rsidRPr="001842C6" w:rsidRDefault="001842C6" w:rsidP="00875E18">
            <w:pPr>
              <w:pStyle w:val="MediumGrid1-Accent21"/>
              <w:ind w:left="0"/>
              <w:jc w:val="center"/>
              <w:rPr>
                <w:rFonts w:ascii="Century Gothic" w:eastAsia="Times New Roman" w:hAnsi="Century Gothic" w:cs="Calibri"/>
                <w:sz w:val="18"/>
                <w:szCs w:val="20"/>
              </w:rPr>
            </w:pPr>
            <w:r>
              <w:rPr>
                <w:rFonts w:ascii="Century Gothic" w:hAnsi="Century Gothic"/>
                <w:sz w:val="20"/>
              </w:rPr>
              <w:t>OE</w:t>
            </w:r>
            <w:r w:rsidRPr="001842C6">
              <w:rPr>
                <w:rFonts w:ascii="Century Gothic" w:hAnsi="Century Gothic"/>
                <w:sz w:val="20"/>
              </w:rPr>
              <w:t xml:space="preserve"> SUB TOTAL: PHP 0.00</w:t>
            </w:r>
          </w:p>
        </w:tc>
      </w:tr>
    </w:tbl>
    <w:p w14:paraId="71E625A1" w14:textId="77777777" w:rsidR="001842C6" w:rsidRDefault="001842C6" w:rsidP="00675AB5">
      <w:pPr>
        <w:rPr>
          <w:rFonts w:ascii="Century Gothic" w:hAnsi="Century Gothic" w:cs="Calibri"/>
        </w:rPr>
      </w:pPr>
    </w:p>
    <w:p w14:paraId="253E7C30" w14:textId="77777777" w:rsidR="00675AB5" w:rsidRPr="004415E6" w:rsidRDefault="00B4561D" w:rsidP="00675AB5">
      <w:pPr>
        <w:rPr>
          <w:rFonts w:ascii="Century Gothic" w:hAnsi="Century Gothic" w:cs="Calibri"/>
        </w:rPr>
      </w:pPr>
      <w:r w:rsidRPr="004415E6">
        <w:rPr>
          <w:rFonts w:ascii="Century Gothic" w:hAnsi="Century Gothic" w:cs="Calibr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9D5D05" wp14:editId="5A06540B">
                <wp:simplePos x="0" y="0"/>
                <wp:positionH relativeFrom="margin">
                  <wp:align>right</wp:align>
                </wp:positionH>
                <wp:positionV relativeFrom="paragraph">
                  <wp:posOffset>42919</wp:posOffset>
                </wp:positionV>
                <wp:extent cx="6834617" cy="328930"/>
                <wp:effectExtent l="0" t="0" r="23495" b="13970"/>
                <wp:wrapNone/>
                <wp:docPr id="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4617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0D668" w14:textId="77777777" w:rsidR="00675AB5" w:rsidRPr="001842C6" w:rsidRDefault="00675AB5" w:rsidP="0059694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  <w:r w:rsidRPr="001842C6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TOTAL: PHP 2,000.00</w:t>
                            </w:r>
                          </w:p>
                          <w:p w14:paraId="5EBE3F87" w14:textId="77777777" w:rsidR="00675AB5" w:rsidRDefault="00675A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5D05" id="Text Box 36" o:spid="_x0000_s1031" type="#_x0000_t202" style="position:absolute;margin-left:486.95pt;margin-top:3.4pt;width:538.15pt;height:25.9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+5CLwIAAFg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XdKcEsM0&#10;SvQk+kDeQk+mi0hPZ32BUY8W40KP5yhzKtXbB+DfPDGwbZnZizvnoGsFqzG9SbyZXV0dcHwEqbqP&#10;UOM77BAgAfWN05E7ZIMgOsr0fJEm5sLxcLGczhaTG0o4+qb5cjVN2mWsON+2zof3AjSJm5I6lD6h&#10;s+ODDzEbVpxD4mMelKx3UqlkuH21VY4cGbbJLn2pgBdhypCupKt5Ph8I+CvEOH1/gtAyYL8rqUu6&#10;vASxItL2ztSpGwOTathjysqceIzUDSSGvuqTYvOzPBXUz0isg6G9cRxx04L7QUmHrV1S//3AnKBE&#10;fTAozmoym8VZSMZsfpOj4a491bWHGY5QJQ2UDNttGObnYJ3ct/jS0A4G7lDQRiauo/JDVqf0sX2T&#10;BKdRi/NxbaeoXz+EzU8AAAD//wMAUEsDBBQABgAIAAAAIQDIrIEq3AAAAAYBAAAPAAAAZHJzL2Rv&#10;d25yZXYueG1sTM/BTsMwDAbgOxLvEBmJC2IpDLpS6k4ICQQ32Ca4Zo3XViROSbKuvD3ZCY7Wb/3+&#10;XC0na8RIPvSOEa5mGQjixumeW4TN+umyABGiYq2MY0L4oQDL+vSkUqV2B36ncRVbkUo4lAqhi3Eo&#10;pQxNR1aFmRuIU7Zz3qqYRt9K7dUhlVsjr7Msl1b1nC50aqDHjpqv1d4iFDcv42d4nb99NPnO3MWL&#10;xfj87RHPz6aHexCRpvi3DEd+okOdTFu3Zx2EQUiPRIQ88Y9htsjnILYIt0UOsq7kf379CwAA//8D&#10;AFBLAQItABQABgAIAAAAIQC2gziS/gAAAOEBAAATAAAAAAAAAAAAAAAAAAAAAABbQ29udGVudF9U&#10;eXBlc10ueG1sUEsBAi0AFAAGAAgAAAAhADj9If/WAAAAlAEAAAsAAAAAAAAAAAAAAAAALwEAAF9y&#10;ZWxzLy5yZWxzUEsBAi0AFAAGAAgAAAAhAPqn7kIvAgAAWAQAAA4AAAAAAAAAAAAAAAAALgIAAGRy&#10;cy9lMm9Eb2MueG1sUEsBAi0AFAAGAAgAAAAhAMisgSrcAAAABgEAAA8AAAAAAAAAAAAAAAAAiQQA&#10;AGRycy9kb3ducmV2LnhtbFBLBQYAAAAABAAEAPMAAACSBQAAAAA=&#10;">
                <v:textbox>
                  <w:txbxContent>
                    <w:p w14:paraId="58D0D668" w14:textId="77777777" w:rsidR="00675AB5" w:rsidRPr="001842C6" w:rsidRDefault="00675AB5" w:rsidP="0059694C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  <w:r w:rsidRPr="001842C6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TOTAL: PHP 2,000.00</w:t>
                      </w:r>
                    </w:p>
                    <w:p w14:paraId="5EBE3F87" w14:textId="77777777" w:rsidR="00675AB5" w:rsidRDefault="00675AB5"/>
                  </w:txbxContent>
                </v:textbox>
                <w10:wrap anchorx="margin"/>
              </v:shape>
            </w:pict>
          </mc:Fallback>
        </mc:AlternateContent>
      </w:r>
      <w:r w:rsidR="001842C6">
        <w:rPr>
          <w:rFonts w:ascii="Century Gothic" w:hAnsi="Century Gothic" w:cs="Calibri"/>
        </w:rPr>
        <w:br/>
      </w:r>
    </w:p>
    <w:p w14:paraId="692F0A16" w14:textId="77777777" w:rsidR="00675AB5" w:rsidRPr="004415E6" w:rsidRDefault="00675AB5" w:rsidP="00675AB5">
      <w:pPr>
        <w:rPr>
          <w:rFonts w:ascii="Century Gothic" w:hAnsi="Century Gothic" w:cs="Calibri"/>
        </w:rPr>
      </w:pPr>
    </w:p>
    <w:p w14:paraId="4CA2E73A" w14:textId="77777777" w:rsidR="008B18DF" w:rsidRPr="004415E6" w:rsidRDefault="008B18DF" w:rsidP="00675AB5">
      <w:pPr>
        <w:rPr>
          <w:rFonts w:ascii="Century Gothic" w:hAnsi="Century Gothic" w:cs="Calibri"/>
        </w:rPr>
      </w:pPr>
    </w:p>
    <w:p w14:paraId="208D71DE" w14:textId="77777777" w:rsidR="00FD3A8C" w:rsidRDefault="006009A3" w:rsidP="00675AB5">
      <w:pPr>
        <w:rPr>
          <w:rFonts w:ascii="Century Gothic" w:hAnsi="Century Gothic" w:cs="Calibri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D311EC" wp14:editId="1F63621A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869660" cy="190500"/>
                <wp:effectExtent l="0" t="0" r="26035" b="1905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66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29D95" w14:textId="77777777" w:rsidR="00FD3A8C" w:rsidRPr="00FD3A8C" w:rsidRDefault="00FD3A8C" w:rsidP="00FD3A8C">
                            <w:pPr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 w:rsidRPr="00FD3A8C">
                              <w:rPr>
                                <w:rFonts w:ascii="Century Gothic" w:hAnsi="Century Gothic" w:cs="Arial"/>
                                <w:sz w:val="14"/>
                              </w:rPr>
                              <w:t>BUDGET PROPOSAL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11EC" id="Text Box 48" o:spid="_x0000_s1032" type="#_x0000_t202" style="position:absolute;margin-left:0;margin-top:1.1pt;width:225.95pt;height:1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rOmLQIAAFkEAAAOAAAAZHJzL2Uyb0RvYy54bWysVNuO0zAQfUfiHyy/06SlDW3UdLV0KUJa&#10;LtIuH+A4TmNhe4ztNlm+nrHTlmqBF0QeLI9nfDxzzkzWN4NW5Cicl2AqOp3klAjDoZFmX9Gvj7tX&#10;S0p8YKZhCoyo6JPw9Gbz8sW6t6WYQQeqEY4giPFlbyvahWDLLPO8E5r5CVhh0NmC0yyg6fZZ41iP&#10;6Fplszwvsh5cYx1w4T2e3o1Oukn4bSt4+Ny2XgSiKoq5hbS6tNZxzTZrVu4ds53kpzTYP2ShmTT4&#10;6AXqjgVGDk7+BqUld+ChDRMOOoO2lVykGrCaaf6smoeOWZFqQXK8vdDk/x8s/3T84ohsKjpHpQzT&#10;qNGjGAJ5CwPBI+Snt77EsAeLgWHAc9Q51ertPfBvnhjYdszsxa1z0HeCNZjfNN7Mrq6OOD6C1P1H&#10;aPAddgiQgIbW6Uge0kEQHXV6umgTc+F4OFsWq6JAF0ffdJUv8iRexsrzbet8eC9Ak7ipqEPtEzo7&#10;3vsQs2HlOSQ+5kHJZieVSobb11vlyJFhn+zSlwp4FqYM6StavF7kIwF/hcjT9ycILQM2vJK6ostL&#10;ECsjbe9Mk9oxMKnGPaaszInHSN1IYhjqIUlWnOWpoXlCYh2M/Y3ziJsO3A9KeuztivrvB+YEJeqD&#10;QXFW0/k8DkMy5os3MzTctae+9jDDEaqigZJxuw3jAB2sk/sOXxrbwcAtCtrKxHVUfszqlD72b5Lg&#10;NGtxQK7tFPXrj7D5CQAA//8DAFBLAwQUAAYACAAAACEAj5QxgdkAAAAFAQAADwAAAGRycy9kb3du&#10;cmV2LnhtbEyPwU7DMBBE70j8g7VI3KjTBCoI2VSAhIS40ebCzY23SUS8jmy3CX/PcoLjzoxm3lbb&#10;xY3qTCEOnhHWqwwUcevtwB1Cs3+9uQcVk2FrRs+E8E0RtvXlRWVK62f+oPMudUpKOJYGoU9pKrWO&#10;bU/OxJWfiMU7+uBMkjN02gYzS7kbdZ5lG+3MwLLQm4leemq/dieH8LZ5Tp/U2Hdb5IWfG92G4xgR&#10;r6+Wp0dQiZb0F4ZffEGHWpgO/sQ2qhFBHkkIeQ5KzNu79QOoA0Ihgq4r/Z++/gEAAP//AwBQSwEC&#10;LQAUAAYACAAAACEAtoM4kv4AAADhAQAAEwAAAAAAAAAAAAAAAAAAAAAAW0NvbnRlbnRfVHlwZXNd&#10;LnhtbFBLAQItABQABgAIAAAAIQA4/SH/1gAAAJQBAAALAAAAAAAAAAAAAAAAAC8BAABfcmVscy8u&#10;cmVsc1BLAQItABQABgAIAAAAIQCL8rOmLQIAAFkEAAAOAAAAAAAAAAAAAAAAAC4CAABkcnMvZTJv&#10;RG9jLnhtbFBLAQItABQABgAIAAAAIQCPlDGB2QAAAAUBAAAPAAAAAAAAAAAAAAAAAIcEAABkcnMv&#10;ZG93bnJldi54bWxQSwUGAAAAAAQABADzAAAAjQUAAAAA&#10;" strokeweight=".5pt">
                <v:textbox>
                  <w:txbxContent>
                    <w:p w14:paraId="39329D95" w14:textId="77777777" w:rsidR="00FD3A8C" w:rsidRPr="00FD3A8C" w:rsidRDefault="00FD3A8C" w:rsidP="00FD3A8C">
                      <w:pPr>
                        <w:rPr>
                          <w:rFonts w:ascii="Century Gothic" w:hAnsi="Century Gothic"/>
                          <w:sz w:val="16"/>
                        </w:rPr>
                      </w:pPr>
                      <w:r w:rsidRPr="00FD3A8C">
                        <w:rPr>
                          <w:rFonts w:ascii="Century Gothic" w:hAnsi="Century Gothic" w:cs="Arial"/>
                          <w:sz w:val="14"/>
                        </w:rPr>
                        <w:t>BUDGET PROPOSAL NUMBER: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6044C" w14:textId="77777777" w:rsidR="00FD3A8C" w:rsidRDefault="007860E2" w:rsidP="00FD3A8C">
      <w:pPr>
        <w:rPr>
          <w:rFonts w:ascii="Century Gothic" w:hAnsi="Century Gothic" w:cs="Calibri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B75158" wp14:editId="0DB864E7">
                <wp:simplePos x="0" y="0"/>
                <wp:positionH relativeFrom="margin">
                  <wp:align>left</wp:align>
                </wp:positionH>
                <wp:positionV relativeFrom="page">
                  <wp:posOffset>6794973</wp:posOffset>
                </wp:positionV>
                <wp:extent cx="2876550" cy="1895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895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E5BD" id="Rectangle 1" o:spid="_x0000_s1026" style="position:absolute;margin-left:0;margin-top:535.05pt;width:226.5pt;height:149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S0lwIAAI8FAAAOAAAAZHJzL2Uyb0RvYy54bWysVFFv2yAQfp+0/4B4X+1ESdNadaqoVadJ&#10;VVe1nfpMMcSWgGNA4mS/fgc4TtRVe5iWBwK+u+/4Pu7u6nqnFdkK5zswNZ2clZQIw6HpzLqmP17u&#10;vlxQ4gMzDVNgRE33wtPr5edPV72txBRaUI1wBEGMr3pb0zYEWxWF563QzJ+BFQaNEpxmAY9uXTSO&#10;9YiuVTEty/OiB9dYB1x4j19vs5EuE76UgofvUnoRiKop3i2k1aX1La7F8opVa8ds2/HhGuwfbqFZ&#10;ZzDpCHXLAiMb1/0BpTvuwIMMZxx0AVJ2XCQOyGZSvmPz3DIrEhcUx9tRJv//YPnD9tGRrsG3o8Qw&#10;jU/0hKIxs1aCTKI8vfUVej3bRzecPG4j1510Ov4jC7JLku5HScUuEI4fpxeL8/kcledom1xczmeL&#10;eUQtjuHW+fBVgCZxU1OH6ZOUbHvvQ3Y9uMRsBu46pfA7q5QhPaJOF2WZIjyoronWaEwlJG6UI1uG&#10;jx92iQ3mPfHCkzJ4mcgxs0q7sFci4z8JieJEHjlBLMsjJuNcmDDJppY1Iqeal/gbSI63SJSVQcCI&#10;LPGSI/YA8DF2FmDwj6EiVfUYPDD/W/AYkTKDCWOw7gy4j5gpZDVkzv4HkbI0UaU3aPZYOg5yT3nL&#10;7zp8wHvmwyNz2ET46DgYwndcpAJ8KBh2lLTgfn30PfpjbaOVkh6bsqb+54Y5QYn6ZrDqLyezWezi&#10;dJjNF1M8uFPL26nFbPQN4NNjZePt0jb6B3XYSgf6FefHKmZFEzMcc9eUB3c43IQ8LHACcbFaJTfs&#10;XMvCvXm2PIJHVWOBvuxembNDFQdsgAc4NDCr3hVz9o2RBlabALJLlX7UddAbuz4VzjCh4lg5PSev&#10;4xxd/gYAAP//AwBQSwMEFAAGAAgAAAAhALd6yY7gAAAACgEAAA8AAABkcnMvZG93bnJldi54bWxM&#10;j8FOwzAQRO9I/IO1SFwqaodCqEKcCoFAPVRIFDhwc+IlDo3tKN624e9ZTnDcN6PZmXI1+V4ccExd&#10;DBqyuQKBoYm2C62Gt9fHiyWIRCZY08eAGr4xwao6PSlNYeMxvOBhS63gkJAKo8ERDYWUqXHoTZrH&#10;AQNrn3H0hvgcW2lHc+Rw38tLpXLpTRf4gzMD3jtsdtu91/Cxnqj9yp5oszOz99na1c3zQ631+dl0&#10;dwuCcKI/M/zW5+pQcac67oNNotfAQ4ipulEZCNavrheMakaLfJmDrEr5f0L1AwAA//8DAFBLAQIt&#10;ABQABgAIAAAAIQC2gziS/gAAAOEBAAATAAAAAAAAAAAAAAAAAAAAAABbQ29udGVudF9UeXBlc10u&#10;eG1sUEsBAi0AFAAGAAgAAAAhADj9If/WAAAAlAEAAAsAAAAAAAAAAAAAAAAALwEAAF9yZWxzLy5y&#10;ZWxzUEsBAi0AFAAGAAgAAAAhALG5RLSXAgAAjwUAAA4AAAAAAAAAAAAAAAAALgIAAGRycy9lMm9E&#10;b2MueG1sUEsBAi0AFAAGAAgAAAAhALd6yY7gAAAACgEAAA8AAAAAAAAAAAAAAAAA8QQAAGRycy9k&#10;b3ducmV2LnhtbFBLBQYAAAAABAAEAPMAAAD+BQAAAAA=&#10;" filled="f" strokecolor="black [3213]" strokeweight="1pt">
                <w10:wrap anchorx="margin" anchory="page"/>
              </v:rect>
            </w:pict>
          </mc:Fallback>
        </mc:AlternateContent>
      </w:r>
    </w:p>
    <w:p w14:paraId="17EFCFB9" w14:textId="77777777" w:rsidR="00FD3A8C" w:rsidRDefault="007860E2" w:rsidP="00FD3A8C">
      <w:pPr>
        <w:rPr>
          <w:rFonts w:ascii="Century Gothic" w:hAnsi="Century Gothic" w:cs="Calibri"/>
          <w:sz w:val="16"/>
        </w:rPr>
      </w:pPr>
      <w:r w:rsidRPr="004415E6">
        <w:rPr>
          <w:rFonts w:ascii="Century Gothic" w:hAnsi="Century Gothic" w:cs="Calibr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03B3C7" wp14:editId="0714CC89">
                <wp:simplePos x="0" y="0"/>
                <wp:positionH relativeFrom="margin">
                  <wp:posOffset>43774</wp:posOffset>
                </wp:positionH>
                <wp:positionV relativeFrom="page">
                  <wp:posOffset>6882319</wp:posOffset>
                </wp:positionV>
                <wp:extent cx="2767520" cy="204470"/>
                <wp:effectExtent l="0" t="0" r="13970" b="24130"/>
                <wp:wrapNone/>
                <wp:docPr id="5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52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7B97B3" w14:textId="77777777" w:rsidR="00FD3A8C" w:rsidRPr="00236F39" w:rsidRDefault="00FD3A8C" w:rsidP="00FD3A8C">
                            <w:pPr>
                              <w:jc w:val="center"/>
                              <w:rPr>
                                <w:rFonts w:ascii="Trajan Pro" w:hAnsi="Trajan Pro"/>
                                <w:b/>
                                <w:sz w:val="18"/>
                                <w:szCs w:val="56"/>
                                <w:lang w:val="en-PH"/>
                              </w:rPr>
                            </w:pPr>
                            <w:r w:rsidRPr="00236F39">
                              <w:rPr>
                                <w:rFonts w:ascii="Trajan Pro" w:hAnsi="Trajan Pro"/>
                                <w:b/>
                                <w:sz w:val="18"/>
                                <w:szCs w:val="56"/>
                                <w:lang w:val="en-PH"/>
                              </w:rPr>
                              <w:t>Office of the Treasurer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3B3C7" id="_x0000_s1033" type="#_x0000_t202" style="position:absolute;margin-left:3.45pt;margin-top:541.9pt;width:217.9pt;height:16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9MQggIAABgFAAAOAAAAZHJzL2Uyb0RvYy54bWysVNuO2yAQfa/Uf0C8J76sc7PWWW3jpKq0&#10;vUi7/QBicIyKgQKJnVb99w44SdNdVaqq+gEDMxzmzJzh9q5vBTowY7mSBU7GMUZMVopyuSvw56fN&#10;aI6RdURSIpRkBT4yi++Wr1/ddjpnqWqUoMwgAJE273SBG+d0HkW2alhL7FhpJsFYK9MSB0uzi6gh&#10;HaC3IkrjeBp1ylBtVMWshd1yMOJlwK9rVrmPdW2ZQ6LAEJsLownj1o/R8pbkO0N0w6tTGOQfomgJ&#10;l3DpBaokjqC94S+gWl4ZZVXtxpVqI1XXvGKBA7BJ4mdsHhuiWeACybH6kib7/2CrD4dPBnFa4MkN&#10;RpK0UKMn1jv0RvUonfj8dNrm4PaowdH1sA91DlytflDVF4ukWjVE7ti9MaprGKEQX+JPRldHBxzr&#10;Qbbde0XhHrJ3KgD1tWl98iAdCNChTsdLbXwsFWyms+lskoKpAlsaZ9ksFC8i+fm0Nta9ZapFflJg&#10;A7UP6OTwYJ2PhuRnF3+ZVBsuRKi/kKgr8GICfL3FKsGpN4aF2W1XwqAD8QoKX6D2zK3lDnQseFvg&#10;+cWJ5D4ba0nDLY5wMcwhEiE9OJCD2E6zQS/fF/FiPV/Ps1GWTtejLC7L0f1mlY2mm2Q2KW/K1apM&#10;fvg4kyxvOKVM+lDP2k2yv9PGqYsG1V3U+2fmm/C9ZB79HkbIMrA6/wO7IANf+UEDrt/2QXGzs7q2&#10;ih5BF0YN7QnPCUwaZb5h1EFrFth+3RPDMBLvJGhrkWSZ7+WwyCYzrwpzbdleW4isAKrADqNhunJD&#10;/++14bsGbhrULNU96LHmQSpeuENUJxVD+wVOp6fC9/f1Onj9etCWPwEAAP//AwBQSwMEFAAGAAgA&#10;AAAhAFUeBDrfAAAACwEAAA8AAABkcnMvZG93bnJldi54bWxMj0FTgzAQhe/O+B8y64w3mwAdaCmh&#10;41i9K1Z7DWQLjCRhSNqiv971VI/79tu37xXb2QzsjJPvnZUQLQQwtI3TvW0l7N9fHlbAfFBWq8FZ&#10;lPCNHrbl7U2hcu0u9g3PVWgZmVifKwldCGPOuW86NMov3IiWdkc3GRVonFquJ3UhczPwWIiUG9Vb&#10;+tCpEZ86bL6qk6EY8WGf7F4rzDJVJ7vnn4/18XOQ8v5uftwACziHKwx/8ekGSspUu5PVng0S0jWB&#10;JItVQhUIWC7jDFhNUhSlAnhZ8P8dyl8AAAD//wMAUEsBAi0AFAAGAAgAAAAhALaDOJL+AAAA4QEA&#10;ABMAAAAAAAAAAAAAAAAAAAAAAFtDb250ZW50X1R5cGVzXS54bWxQSwECLQAUAAYACAAAACEAOP0h&#10;/9YAAACUAQAACwAAAAAAAAAAAAAAAAAvAQAAX3JlbHMvLnJlbHNQSwECLQAUAAYACAAAACEAatfT&#10;EIICAAAYBQAADgAAAAAAAAAAAAAAAAAuAgAAZHJzL2Uyb0RvYy54bWxQSwECLQAUAAYACAAAACEA&#10;VR4EOt8AAAALAQAADwAAAAAAAAAAAAAAAADcBAAAZHJzL2Rvd25yZXYueG1sUEsFBgAAAAAEAAQA&#10;8wAAAOgFAAAAAA==&#10;" filled="f">
                <v:textbox>
                  <w:txbxContent>
                    <w:p w14:paraId="197B97B3" w14:textId="77777777" w:rsidR="00FD3A8C" w:rsidRPr="00236F39" w:rsidRDefault="00FD3A8C" w:rsidP="00FD3A8C">
                      <w:pPr>
                        <w:jc w:val="center"/>
                        <w:rPr>
                          <w:rFonts w:ascii="Trajan Pro" w:hAnsi="Trajan Pro"/>
                          <w:b/>
                          <w:sz w:val="18"/>
                          <w:szCs w:val="56"/>
                          <w:lang w:val="en-PH"/>
                        </w:rPr>
                      </w:pPr>
                      <w:r w:rsidRPr="00236F39">
                        <w:rPr>
                          <w:rFonts w:ascii="Trajan Pro" w:hAnsi="Trajan Pro"/>
                          <w:b/>
                          <w:sz w:val="18"/>
                          <w:szCs w:val="56"/>
                          <w:lang w:val="en-PH"/>
                        </w:rPr>
                        <w:t>Office of the Treasurer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600A646" w14:textId="77777777" w:rsidR="00FD3A8C" w:rsidRPr="00FD3A8C" w:rsidRDefault="00FD3A8C" w:rsidP="00FD3A8C">
      <w:pPr>
        <w:rPr>
          <w:rFonts w:ascii="Century Gothic" w:hAnsi="Century Gothic" w:cs="Calibri"/>
        </w:rPr>
      </w:pPr>
    </w:p>
    <w:p w14:paraId="41F7C2DE" w14:textId="77777777" w:rsidR="007860E2" w:rsidRDefault="007860E2" w:rsidP="007860E2">
      <w:pPr>
        <w:ind w:firstLine="720"/>
        <w:rPr>
          <w:rFonts w:ascii="Century Gothic" w:hAnsi="Century Gothic" w:cs="Arial"/>
          <w:sz w:val="12"/>
        </w:rPr>
      </w:pPr>
      <w:r w:rsidRPr="007860E2">
        <w:rPr>
          <w:rFonts w:ascii="Century Gothic" w:hAnsi="Century Gothic" w:cs="Calibri"/>
          <w:noProof/>
          <w:sz w:val="18"/>
          <w:lang w:val="en-PH" w:eastAsia="en-PH"/>
        </w:rPr>
        <w:drawing>
          <wp:anchor distT="0" distB="0" distL="114300" distR="114300" simplePos="0" relativeHeight="251652095" behindDoc="0" locked="0" layoutInCell="1" allowOverlap="1" wp14:anchorId="43F76555" wp14:editId="04F74540">
            <wp:simplePos x="0" y="0"/>
            <wp:positionH relativeFrom="margin">
              <wp:posOffset>5158068</wp:posOffset>
            </wp:positionH>
            <wp:positionV relativeFrom="margin">
              <wp:posOffset>6657975</wp:posOffset>
            </wp:positionV>
            <wp:extent cx="1751330" cy="168592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easurer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14" t="15858" r="28289" b="23088"/>
                    <a:stretch/>
                  </pic:blipFill>
                  <pic:spPr bwMode="auto">
                    <a:xfrm>
                      <a:off x="0" y="0"/>
                      <a:ext cx="175133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0E2">
        <w:rPr>
          <w:rFonts w:ascii="Century Gothic" w:hAnsi="Century Gothic" w:cs="Calibri"/>
          <w:noProof/>
          <w:sz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2853C9" wp14:editId="2F230DF4">
                <wp:simplePos x="0" y="0"/>
                <wp:positionH relativeFrom="margin">
                  <wp:align>right</wp:align>
                </wp:positionH>
                <wp:positionV relativeFrom="page">
                  <wp:posOffset>7172698</wp:posOffset>
                </wp:positionV>
                <wp:extent cx="1631315" cy="1575435"/>
                <wp:effectExtent l="0" t="0" r="26035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15754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69D3A2" id="Rectangle 12" o:spid="_x0000_s1026" style="position:absolute;margin-left:77.25pt;margin-top:564.8pt;width:128.45pt;height:124.0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YTNnAIAAJEFAAAOAAAAZHJzL2Uyb0RvYy54bWysVFFP2zAQfp+0/2D5fSQpLYyIFFUgpkkI&#10;EDDxbBy7ieT4PNtt2v36ne0krRjaw7Q+pLbv7jt/n+/u8mrXKbIV1rWgK1qc5JQIzaFu9bqiP15u&#10;v3ylxHmma6ZAi4ruhaNXy8+fLntTihk0oGphCYJoV/amoo33pswyxxvRMXcCRmg0SrAd87i166y2&#10;rEf0TmWzPD/LerC1scCFc3h6k4x0GfGlFNw/SOmEJ6qieDcfvzZ+38I3W16ycm2ZaVo+XIP9wy06&#10;1mpMOkHdMM/IxrZ/QHUtt+BA+hMOXQZStlxEDsimyN+xeW6YEZELiuPMJJP7f7D8fvtoSVvj280o&#10;0azDN3pC1ZheK0HwDAXqjSvR79k82mHncBnY7qTtwj/yILso6n4SVew84XhYnJ0Wp8WCEo62YnG+&#10;mJ8uAmp2CDfW+W8COhIWFbWYP4rJtnfOJ9fRJWTTcNsqheesVJr0iHqRL/IY4UC1dbAGYywica0s&#10;2TJ8fr8rhrxHXngLpfEygWNiFVd+r0TCfxIS5UEes5QgFOYBk3EutC+SqWG1SKkWOf7GZGNEpKw0&#10;AgZkiZecsAeA0TOBjNhJgME/hIpY11PwwPxvwVNEzAzaT8Fdq8F+xEwhqyFz8h9FStIEld6g3mPx&#10;WEhd5Qy/bfEB75jzj8xiG2HD4WjwD/iRCvChYFhR0oD99dF58MfqRislPbZlRd3PDbOCEvVdY91f&#10;FPN56OO4mS/OZ7ixx5a3Y4vedNeAT1/gEDI8LoO/V+NSWuhecYKsQlY0Mc0xd0W5t+Pm2qdxgTOI&#10;i9UqumHvGubv9LPhATyoGgr0ZffKrBmq2GMD3MPYwqx8V8zJN0RqWG08yDZW+kHXQW/s+1g4w4wK&#10;g+V4H70Ok3T5GwAA//8DAFBLAwQUAAYACAAAACEA94yoLeAAAAAKAQAADwAAAGRycy9kb3ducmV2&#10;LnhtbEyPzU7DMBCE70i8g7VI3KjTVDQ0xKlQ+ZFAXBq49ObE2zgiXkexm4a3ZznBcWdGs98U29n1&#10;YsIxdJ4ULBcJCKTGm45aBZ8fzzd3IELUZHTvCRV8Y4BteXlR6Nz4M+1xqmIruIRCrhXYGIdcytBY&#10;dDos/IDE3tGPTkc+x1aaUZ+53PUyTZK1dLoj/mD1gDuLzVd1cgqOQ716P+wPSVW/vu2eXoyVj5NV&#10;6vpqfrgHEXGOf2H4xWd0KJmp9icyQfQKeEhkdZlu1iDYT2/XGxA1S6ssy0CWhfw/ofwBAAD//wMA&#10;UEsBAi0AFAAGAAgAAAAhALaDOJL+AAAA4QEAABMAAAAAAAAAAAAAAAAAAAAAAFtDb250ZW50X1R5&#10;cGVzXS54bWxQSwECLQAUAAYACAAAACEAOP0h/9YAAACUAQAACwAAAAAAAAAAAAAAAAAvAQAAX3Jl&#10;bHMvLnJlbHNQSwECLQAUAAYACAAAACEAQxGEzZwCAACRBQAADgAAAAAAAAAAAAAAAAAuAgAAZHJz&#10;L2Uyb0RvYy54bWxQSwECLQAUAAYACAAAACEA94yoLeAAAAAKAQAADwAAAAAAAAAAAAAAAAD2BAAA&#10;ZHJzL2Rvd25yZXYueG1sUEsFBgAAAAAEAAQA8wAAAAMGAAAAAA==&#10;" filled="f" strokecolor="black [3213]" strokeweight="1.5pt">
                <w10:wrap anchorx="margin" anchory="page"/>
              </v:rect>
            </w:pict>
          </mc:Fallback>
        </mc:AlternateContent>
      </w:r>
    </w:p>
    <w:p w14:paraId="58FB86A7" w14:textId="77777777" w:rsidR="00236F39" w:rsidRPr="007860E2" w:rsidRDefault="007860E2" w:rsidP="007860E2">
      <w:pPr>
        <w:rPr>
          <w:rFonts w:ascii="Century Gothic" w:hAnsi="Century Gothic" w:cs="Arial"/>
          <w:sz w:val="12"/>
        </w:rPr>
      </w:pPr>
      <w:r>
        <w:rPr>
          <w:rFonts w:ascii="Century Gothic" w:hAnsi="Century Gothic" w:cs="Arial"/>
          <w:sz w:val="12"/>
        </w:rPr>
        <w:t xml:space="preserve">   </w:t>
      </w:r>
      <w:r w:rsidR="00236F39" w:rsidRPr="007860E2">
        <w:rPr>
          <w:rFonts w:ascii="Century Gothic" w:hAnsi="Century Gothic" w:cs="Arial"/>
          <w:sz w:val="12"/>
        </w:rPr>
        <w:t>Number of Checks</w:t>
      </w:r>
    </w:p>
    <w:tbl>
      <w:tblPr>
        <w:tblStyle w:val="TableGrid"/>
        <w:tblpPr w:leftFromText="180" w:rightFromText="180" w:vertAnchor="text" w:horzAnchor="page" w:tblpX="1203" w:tblpY="64"/>
        <w:tblW w:w="0" w:type="auto"/>
        <w:tblLook w:val="04A0" w:firstRow="1" w:lastRow="0" w:firstColumn="1" w:lastColumn="0" w:noHBand="0" w:noVBand="1"/>
      </w:tblPr>
      <w:tblGrid>
        <w:gridCol w:w="1097"/>
        <w:gridCol w:w="1233"/>
      </w:tblGrid>
      <w:tr w:rsidR="007860E2" w:rsidRPr="007860E2" w14:paraId="1C4D4DC9" w14:textId="77777777" w:rsidTr="007860E2"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A3DD" w14:textId="77777777" w:rsidR="007860E2" w:rsidRPr="007860E2" w:rsidRDefault="007860E2" w:rsidP="007860E2">
            <w:pPr>
              <w:jc w:val="center"/>
              <w:rPr>
                <w:rFonts w:ascii="Century Gothic" w:hAnsi="Century Gothic" w:cs="Arial"/>
                <w:i/>
                <w:sz w:val="10"/>
              </w:rPr>
            </w:pPr>
            <w:r w:rsidRPr="007860E2">
              <w:rPr>
                <w:rFonts w:ascii="Century Gothic" w:hAnsi="Century Gothic" w:cs="Arial"/>
                <w:i/>
                <w:sz w:val="10"/>
              </w:rPr>
              <w:t>Direct to Supplier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1E0B" w14:textId="77777777" w:rsidR="007860E2" w:rsidRPr="007860E2" w:rsidRDefault="007860E2" w:rsidP="007860E2">
            <w:pPr>
              <w:jc w:val="center"/>
              <w:rPr>
                <w:rFonts w:ascii="Century Gothic" w:hAnsi="Century Gothic" w:cs="Arial"/>
                <w:i/>
                <w:sz w:val="10"/>
              </w:rPr>
            </w:pPr>
            <w:r w:rsidRPr="007860E2">
              <w:rPr>
                <w:rFonts w:ascii="Century Gothic" w:hAnsi="Century Gothic" w:cs="Arial"/>
                <w:i/>
                <w:sz w:val="10"/>
              </w:rPr>
              <w:t>Student Named</w:t>
            </w:r>
          </w:p>
        </w:tc>
      </w:tr>
      <w:tr w:rsidR="007860E2" w:rsidRPr="007860E2" w14:paraId="2FF0D7B1" w14:textId="77777777" w:rsidTr="007860E2">
        <w:trPr>
          <w:trHeight w:val="267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DDED" w14:textId="77777777" w:rsidR="007860E2" w:rsidRPr="007860E2" w:rsidRDefault="007860E2" w:rsidP="007860E2">
            <w:pPr>
              <w:jc w:val="center"/>
              <w:rPr>
                <w:rFonts w:ascii="Arial" w:hAnsi="Arial" w:cs="Arial"/>
                <w:sz w:val="10"/>
              </w:rPr>
            </w:pP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B8FF" w14:textId="77777777" w:rsidR="007860E2" w:rsidRPr="007860E2" w:rsidRDefault="007860E2" w:rsidP="007860E2">
            <w:pPr>
              <w:jc w:val="center"/>
              <w:rPr>
                <w:rFonts w:ascii="Arial" w:hAnsi="Arial" w:cs="Arial"/>
                <w:sz w:val="10"/>
              </w:rPr>
            </w:pPr>
          </w:p>
        </w:tc>
      </w:tr>
    </w:tbl>
    <w:p w14:paraId="458F7EF6" w14:textId="77777777" w:rsidR="00236F39" w:rsidRPr="007860E2" w:rsidRDefault="00236F39" w:rsidP="00FD3A8C">
      <w:pPr>
        <w:rPr>
          <w:rFonts w:ascii="Arial" w:hAnsi="Arial" w:cs="Arial"/>
        </w:rPr>
      </w:pPr>
    </w:p>
    <w:p w14:paraId="2D067F28" w14:textId="19AC3837" w:rsidR="00236F39" w:rsidRPr="00236F39" w:rsidRDefault="00236F39" w:rsidP="00FD3A8C">
      <w:pPr>
        <w:rPr>
          <w:rFonts w:ascii="Arial" w:hAnsi="Arial" w:cs="Arial"/>
          <w:sz w:val="22"/>
        </w:rPr>
      </w:pPr>
      <w:bookmarkStart w:id="0" w:name="_GoBack"/>
      <w:bookmarkEnd w:id="0"/>
    </w:p>
    <w:p w14:paraId="6D48E890" w14:textId="77777777" w:rsidR="00FD3A8C" w:rsidRPr="00236F39" w:rsidRDefault="00FD3A8C" w:rsidP="00FD3A8C">
      <w:pPr>
        <w:rPr>
          <w:rFonts w:ascii="Century Gothic" w:hAnsi="Century Gothic" w:cs="Arial"/>
          <w:sz w:val="12"/>
        </w:rPr>
      </w:pPr>
    </w:p>
    <w:p w14:paraId="210EBDA6" w14:textId="77777777" w:rsidR="00FD3A8C" w:rsidRPr="007860E2" w:rsidRDefault="007860E2" w:rsidP="007860E2">
      <w:pPr>
        <w:rPr>
          <w:rFonts w:ascii="Century Gothic" w:hAnsi="Century Gothic" w:cs="Arial"/>
          <w:sz w:val="10"/>
          <w:u w:val="single"/>
        </w:rPr>
      </w:pPr>
      <w:r>
        <w:rPr>
          <w:rFonts w:ascii="Century Gothic" w:hAnsi="Century Gothic" w:cs="Arial"/>
          <w:sz w:val="10"/>
        </w:rPr>
        <w:t xml:space="preserve">   </w:t>
      </w:r>
      <w:r w:rsidR="00FD3A8C" w:rsidRPr="007860E2">
        <w:rPr>
          <w:rFonts w:ascii="Century Gothic" w:hAnsi="Century Gothic" w:cs="Arial"/>
          <w:sz w:val="10"/>
        </w:rPr>
        <w:t>AMOUNT TO DIRECT TO SUPPLIER:</w:t>
      </w:r>
      <w:r w:rsidR="00FD3A8C" w:rsidRPr="007860E2">
        <w:rPr>
          <w:rFonts w:ascii="Century Gothic" w:hAnsi="Century Gothic" w:cs="Arial"/>
          <w:sz w:val="10"/>
          <w:u w:val="single"/>
        </w:rPr>
        <w:tab/>
        <w:t>PHP</w:t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</w:p>
    <w:p w14:paraId="4D8E3AFB" w14:textId="77777777" w:rsidR="00FD3A8C" w:rsidRPr="007860E2" w:rsidRDefault="007860E2" w:rsidP="007860E2">
      <w:pPr>
        <w:rPr>
          <w:rFonts w:ascii="Century Gothic" w:hAnsi="Century Gothic" w:cs="Arial"/>
          <w:sz w:val="10"/>
          <w:u w:val="single"/>
        </w:rPr>
      </w:pPr>
      <w:r>
        <w:rPr>
          <w:rFonts w:ascii="Century Gothic" w:hAnsi="Century Gothic" w:cs="Arial"/>
          <w:sz w:val="10"/>
        </w:rPr>
        <w:t xml:space="preserve">   </w:t>
      </w:r>
      <w:r w:rsidR="00FD3A8C" w:rsidRPr="007860E2">
        <w:rPr>
          <w:rFonts w:ascii="Century Gothic" w:hAnsi="Century Gothic" w:cs="Arial"/>
          <w:sz w:val="10"/>
        </w:rPr>
        <w:t>AMOUNT TO REPRESENTATIVE:</w:t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  <w:r w:rsidR="00FD3A8C" w:rsidRPr="007860E2">
        <w:rPr>
          <w:rFonts w:ascii="Century Gothic" w:hAnsi="Century Gothic" w:cs="Arial"/>
          <w:sz w:val="10"/>
          <w:u w:val="single"/>
        </w:rPr>
        <w:tab/>
        <w:t>PHP</w:t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</w:p>
    <w:p w14:paraId="6479996E" w14:textId="77777777" w:rsidR="00FD3A8C" w:rsidRPr="007860E2" w:rsidRDefault="007860E2" w:rsidP="007860E2">
      <w:pPr>
        <w:rPr>
          <w:rFonts w:ascii="Century Gothic" w:hAnsi="Century Gothic" w:cs="Arial"/>
          <w:sz w:val="10"/>
          <w:u w:val="single"/>
        </w:rPr>
      </w:pPr>
      <w:r>
        <w:rPr>
          <w:rFonts w:ascii="Century Gothic" w:hAnsi="Century Gothic" w:cs="Arial"/>
          <w:sz w:val="10"/>
        </w:rPr>
        <w:t xml:space="preserve">   </w:t>
      </w:r>
      <w:r w:rsidR="00FD3A8C" w:rsidRPr="007860E2">
        <w:rPr>
          <w:rFonts w:ascii="Century Gothic" w:hAnsi="Century Gothic" w:cs="Arial"/>
          <w:sz w:val="10"/>
        </w:rPr>
        <w:t>TOTAL AMOUNT REQUESTED:</w:t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  <w:r w:rsidR="00FD3A8C" w:rsidRPr="007860E2">
        <w:rPr>
          <w:rFonts w:ascii="Century Gothic" w:hAnsi="Century Gothic" w:cs="Arial"/>
          <w:sz w:val="10"/>
          <w:u w:val="single"/>
        </w:rPr>
        <w:tab/>
        <w:t>PHP</w:t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</w:p>
    <w:p w14:paraId="28000088" w14:textId="77777777" w:rsidR="00FD3A8C" w:rsidRPr="007860E2" w:rsidRDefault="007860E2" w:rsidP="007860E2">
      <w:pPr>
        <w:rPr>
          <w:rFonts w:ascii="Century Gothic" w:hAnsi="Century Gothic" w:cs="Arial"/>
          <w:sz w:val="10"/>
          <w:u w:val="single"/>
        </w:rPr>
      </w:pPr>
      <w:r>
        <w:rPr>
          <w:rFonts w:ascii="Century Gothic" w:hAnsi="Century Gothic" w:cs="Arial"/>
          <w:sz w:val="10"/>
        </w:rPr>
        <w:t xml:space="preserve">   </w:t>
      </w:r>
      <w:r w:rsidR="00FD3A8C" w:rsidRPr="007860E2">
        <w:rPr>
          <w:rFonts w:ascii="Century Gothic" w:hAnsi="Century Gothic" w:cs="Arial"/>
          <w:sz w:val="10"/>
        </w:rPr>
        <w:t>OVERALL BUDGET REQUESTED:</w:t>
      </w:r>
      <w:r w:rsidR="00FD3A8C" w:rsidRPr="007860E2">
        <w:rPr>
          <w:rFonts w:ascii="Century Gothic" w:hAnsi="Century Gothic" w:cs="Arial"/>
          <w:sz w:val="10"/>
          <w:u w:val="single"/>
        </w:rPr>
        <w:tab/>
        <w:t xml:space="preserve">PHP   </w:t>
      </w:r>
      <w:r w:rsidR="00FD3A8C" w:rsidRPr="007860E2">
        <w:rPr>
          <w:rFonts w:ascii="Century Gothic" w:hAnsi="Century Gothic" w:cs="Arial"/>
          <w:sz w:val="10"/>
        </w:rPr>
        <w:t xml:space="preserve"> as per: </w:t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  <w:r>
        <w:rPr>
          <w:rFonts w:ascii="Century Gothic" w:hAnsi="Century Gothic" w:cs="Arial"/>
          <w:sz w:val="10"/>
          <w:u w:val="single"/>
        </w:rPr>
        <w:t>____</w:t>
      </w:r>
    </w:p>
    <w:p w14:paraId="232126A4" w14:textId="77777777" w:rsidR="00FD3A8C" w:rsidRPr="007860E2" w:rsidRDefault="007860E2" w:rsidP="007860E2">
      <w:pPr>
        <w:rPr>
          <w:rFonts w:ascii="Century Gothic" w:hAnsi="Century Gothic" w:cs="Arial"/>
          <w:sz w:val="10"/>
          <w:u w:val="single"/>
        </w:rPr>
      </w:pPr>
      <w:r>
        <w:rPr>
          <w:rFonts w:ascii="Century Gothic" w:hAnsi="Century Gothic" w:cs="Arial"/>
          <w:sz w:val="10"/>
        </w:rPr>
        <w:t xml:space="preserve">   </w:t>
      </w:r>
      <w:r w:rsidR="00FD3A8C" w:rsidRPr="007860E2">
        <w:rPr>
          <w:rFonts w:ascii="Century Gothic" w:hAnsi="Century Gothic" w:cs="Arial"/>
          <w:sz w:val="10"/>
        </w:rPr>
        <w:t>DATE:</w:t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</w:p>
    <w:p w14:paraId="49D4351F" w14:textId="77777777" w:rsidR="00FD3A8C" w:rsidRPr="007860E2" w:rsidRDefault="007860E2" w:rsidP="007860E2">
      <w:pPr>
        <w:rPr>
          <w:rFonts w:ascii="Century Gothic" w:hAnsi="Century Gothic" w:cs="Arial"/>
          <w:sz w:val="10"/>
          <w:u w:val="single"/>
        </w:rPr>
      </w:pPr>
      <w:r>
        <w:rPr>
          <w:rFonts w:ascii="Century Gothic" w:hAnsi="Century Gothic" w:cs="Arial"/>
          <w:sz w:val="10"/>
        </w:rPr>
        <w:t xml:space="preserve">   </w:t>
      </w:r>
      <w:r w:rsidR="00FD3A8C" w:rsidRPr="007860E2">
        <w:rPr>
          <w:rFonts w:ascii="Century Gothic" w:hAnsi="Century Gothic" w:cs="Arial"/>
          <w:sz w:val="10"/>
        </w:rPr>
        <w:t>SIGNATURE:</w:t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  <w:r w:rsidR="00FD3A8C" w:rsidRPr="007860E2">
        <w:rPr>
          <w:rFonts w:ascii="Century Gothic" w:hAnsi="Century Gothic" w:cs="Arial"/>
          <w:sz w:val="10"/>
          <w:u w:val="single"/>
        </w:rPr>
        <w:tab/>
      </w:r>
    </w:p>
    <w:p w14:paraId="6D06D467" w14:textId="77777777" w:rsidR="00FD3A8C" w:rsidRPr="007860E2" w:rsidRDefault="00FD3A8C" w:rsidP="00FD3A8C">
      <w:pPr>
        <w:rPr>
          <w:rFonts w:ascii="Century Gothic" w:hAnsi="Century Gothic"/>
          <w:sz w:val="18"/>
        </w:rPr>
      </w:pPr>
    </w:p>
    <w:p w14:paraId="3A0F7412" w14:textId="77777777" w:rsidR="007860E2" w:rsidRDefault="007860E2" w:rsidP="00675AB5">
      <w:pPr>
        <w:rPr>
          <w:rFonts w:ascii="Century Gothic" w:hAnsi="Century Gothic" w:cs="Calibri"/>
        </w:rPr>
      </w:pPr>
    </w:p>
    <w:p w14:paraId="7DE4ABBB" w14:textId="77777777" w:rsidR="007860E2" w:rsidRDefault="007860E2" w:rsidP="00675AB5">
      <w:pPr>
        <w:rPr>
          <w:rFonts w:ascii="Century Gothic" w:hAnsi="Century Gothic" w:cs="Calibri"/>
        </w:rPr>
      </w:pPr>
    </w:p>
    <w:p w14:paraId="489D12EE" w14:textId="77777777" w:rsidR="007860E2" w:rsidRDefault="007860E2" w:rsidP="00675AB5">
      <w:pPr>
        <w:rPr>
          <w:rFonts w:ascii="Century Gothic" w:hAnsi="Century Gothic" w:cs="Calibri"/>
        </w:rPr>
      </w:pPr>
    </w:p>
    <w:p w14:paraId="4CEC00D0" w14:textId="77777777" w:rsidR="007860E2" w:rsidRDefault="007860E2" w:rsidP="007860E2">
      <w:pPr>
        <w:rPr>
          <w:rFonts w:ascii="Century Gothic" w:hAnsi="Century Gothic" w:cs="Calibri"/>
        </w:rPr>
      </w:pPr>
    </w:p>
    <w:p w14:paraId="14E808ED" w14:textId="41B9FEE8" w:rsidR="008B18DF" w:rsidRDefault="00FE1188" w:rsidP="007860E2">
      <w:pPr>
        <w:rPr>
          <w:rFonts w:ascii="Century Gothic" w:hAnsi="Century Gothic" w:cs="Calibri"/>
        </w:rPr>
      </w:pPr>
      <w:r>
        <w:rPr>
          <w:rFonts w:ascii="Century Gothic" w:hAnsi="Century Gothic" w:cs="Calibri"/>
        </w:rPr>
        <w:t xml:space="preserve">Jose Gerald E. </w:t>
      </w:r>
      <w:proofErr w:type="spellStart"/>
      <w:r>
        <w:rPr>
          <w:rFonts w:ascii="Century Gothic" w:hAnsi="Century Gothic" w:cs="Calibri"/>
        </w:rPr>
        <w:t>Pabalate</w:t>
      </w:r>
      <w:proofErr w:type="spellEnd"/>
    </w:p>
    <w:p w14:paraId="24AB2C03" w14:textId="77777777" w:rsidR="00C32DFF" w:rsidRPr="007860E2" w:rsidRDefault="00C32DFF" w:rsidP="007860E2">
      <w:pPr>
        <w:rPr>
          <w:rFonts w:ascii="Century Gothic" w:hAnsi="Century Gothic" w:cs="Calibri"/>
          <w:i/>
        </w:rPr>
      </w:pPr>
      <w:r w:rsidRPr="007860E2">
        <w:rPr>
          <w:rFonts w:ascii="Century Gothic" w:hAnsi="Century Gothic" w:cs="Calibri"/>
          <w:i/>
        </w:rPr>
        <w:t>Student Council Treasurer</w:t>
      </w:r>
    </w:p>
    <w:sectPr w:rsidR="00C32DFF" w:rsidRPr="007860E2" w:rsidSect="007860E2">
      <w:pgSz w:w="12240" w:h="15840"/>
      <w:pgMar w:top="720" w:right="720" w:bottom="720" w:left="720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jan Pro">
    <w:altName w:val="Cambria"/>
    <w:charset w:val="00"/>
    <w:family w:val="roman"/>
    <w:pitch w:val="variable"/>
    <w:sig w:usb0="800000AF" w:usb1="5000204B" w:usb2="00000000" w:usb3="00000000" w:csb0="0000009B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A0C09"/>
    <w:multiLevelType w:val="hybridMultilevel"/>
    <w:tmpl w:val="39F4D8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37972"/>
    <w:multiLevelType w:val="hybridMultilevel"/>
    <w:tmpl w:val="25FED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B32D6"/>
    <w:multiLevelType w:val="hybridMultilevel"/>
    <w:tmpl w:val="25FED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AB5"/>
    <w:rsid w:val="000679EF"/>
    <w:rsid w:val="00087210"/>
    <w:rsid w:val="000B59F2"/>
    <w:rsid w:val="00134FAA"/>
    <w:rsid w:val="001842C6"/>
    <w:rsid w:val="00184703"/>
    <w:rsid w:val="001B3C4D"/>
    <w:rsid w:val="001F1105"/>
    <w:rsid w:val="00224452"/>
    <w:rsid w:val="00236F39"/>
    <w:rsid w:val="002864B3"/>
    <w:rsid w:val="002F3B44"/>
    <w:rsid w:val="00301E1C"/>
    <w:rsid w:val="00310A9F"/>
    <w:rsid w:val="00361A0F"/>
    <w:rsid w:val="003B27BB"/>
    <w:rsid w:val="003C5E70"/>
    <w:rsid w:val="003E07A5"/>
    <w:rsid w:val="004273EE"/>
    <w:rsid w:val="004415E6"/>
    <w:rsid w:val="004A4DED"/>
    <w:rsid w:val="004C62CE"/>
    <w:rsid w:val="004D7577"/>
    <w:rsid w:val="0053571C"/>
    <w:rsid w:val="0059694C"/>
    <w:rsid w:val="006009A3"/>
    <w:rsid w:val="00652284"/>
    <w:rsid w:val="00675AB5"/>
    <w:rsid w:val="00686236"/>
    <w:rsid w:val="00694660"/>
    <w:rsid w:val="006F5051"/>
    <w:rsid w:val="007043FF"/>
    <w:rsid w:val="00736101"/>
    <w:rsid w:val="007860E2"/>
    <w:rsid w:val="00792906"/>
    <w:rsid w:val="007B1EAC"/>
    <w:rsid w:val="007D0050"/>
    <w:rsid w:val="007E61D1"/>
    <w:rsid w:val="00832EE3"/>
    <w:rsid w:val="00850A02"/>
    <w:rsid w:val="00854478"/>
    <w:rsid w:val="008B18DF"/>
    <w:rsid w:val="008E07A6"/>
    <w:rsid w:val="008F2079"/>
    <w:rsid w:val="008F7ABD"/>
    <w:rsid w:val="00955907"/>
    <w:rsid w:val="00972B08"/>
    <w:rsid w:val="00985714"/>
    <w:rsid w:val="009E4D3B"/>
    <w:rsid w:val="00A21A81"/>
    <w:rsid w:val="00A230E3"/>
    <w:rsid w:val="00A24588"/>
    <w:rsid w:val="00A71DD5"/>
    <w:rsid w:val="00AB0C34"/>
    <w:rsid w:val="00AF1117"/>
    <w:rsid w:val="00B226AD"/>
    <w:rsid w:val="00B4561D"/>
    <w:rsid w:val="00B764E4"/>
    <w:rsid w:val="00BA7445"/>
    <w:rsid w:val="00BF097F"/>
    <w:rsid w:val="00BF58B6"/>
    <w:rsid w:val="00C32DFF"/>
    <w:rsid w:val="00C461C6"/>
    <w:rsid w:val="00CA643C"/>
    <w:rsid w:val="00CB7C56"/>
    <w:rsid w:val="00D27FF9"/>
    <w:rsid w:val="00D34903"/>
    <w:rsid w:val="00D9763B"/>
    <w:rsid w:val="00E802AF"/>
    <w:rsid w:val="00EA70F3"/>
    <w:rsid w:val="00EE244D"/>
    <w:rsid w:val="00F57537"/>
    <w:rsid w:val="00F7706F"/>
    <w:rsid w:val="00F816D6"/>
    <w:rsid w:val="00FA5D9F"/>
    <w:rsid w:val="00FD3A8C"/>
    <w:rsid w:val="00FE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5625271A"/>
  <w15:docId w15:val="{31DE4F06-9DF4-4363-9F3D-4CADB3C6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imes New Roman" w:hAnsi="Tahom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color w:val="003366"/>
      <w:sz w:val="24"/>
    </w:rPr>
  </w:style>
  <w:style w:type="paragraph" w:styleId="Heading2">
    <w:name w:val="heading 2"/>
    <w:basedOn w:val="Normal"/>
    <w:next w:val="Normal"/>
    <w:qFormat/>
    <w:pPr>
      <w:keepNext/>
      <w:spacing w:after="120" w:line="400" w:lineRule="exact"/>
      <w:jc w:val="center"/>
      <w:outlineLvl w:val="1"/>
    </w:pPr>
    <w:rPr>
      <w:caps/>
      <w:color w:val="003366"/>
      <w:spacing w:val="26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color w:val="003366"/>
      <w:sz w:val="36"/>
    </w:rPr>
  </w:style>
  <w:style w:type="paragraph" w:styleId="Heading4">
    <w:name w:val="heading 4"/>
    <w:basedOn w:val="Normal"/>
    <w:next w:val="Normal"/>
    <w:qFormat/>
    <w:rsid w:val="00854478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hd w:val="clear" w:color="auto" w:fill="008080"/>
      <w:ind w:left="58"/>
      <w:outlineLvl w:val="4"/>
    </w:pPr>
    <w:rPr>
      <w:b/>
      <w:color w:val="FFFFFF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paragraph" w:styleId="Heading7">
    <w:name w:val="heading 7"/>
    <w:basedOn w:val="Normal"/>
    <w:next w:val="Normal"/>
    <w:qFormat/>
    <w:rsid w:val="00AF1117"/>
    <w:pPr>
      <w:keepNext/>
      <w:outlineLvl w:val="6"/>
    </w:pPr>
    <w:rPr>
      <w:b/>
      <w:i/>
      <w:color w:val="003366"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pPr>
      <w:keepNext/>
      <w:ind w:left="58"/>
      <w:outlineLvl w:val="8"/>
    </w:pPr>
    <w:rPr>
      <w:color w:val="003366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AB5"/>
    <w:rPr>
      <w:rFonts w:cs="Tahoma"/>
      <w:sz w:val="16"/>
      <w:szCs w:val="16"/>
    </w:rPr>
  </w:style>
  <w:style w:type="character" w:styleId="Hyperlink">
    <w:name w:val="Hyperlink"/>
    <w:uiPriority w:val="99"/>
    <w:rsid w:val="007B1EAC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675AB5"/>
    <w:rPr>
      <w:rFonts w:ascii="Tahoma" w:eastAsia="Times New Roman" w:hAnsi="Tahoma" w:cs="Tahoma"/>
      <w:sz w:val="16"/>
      <w:szCs w:val="16"/>
    </w:rPr>
  </w:style>
  <w:style w:type="paragraph" w:customStyle="1" w:styleId="MediumGrid1-Accent21">
    <w:name w:val="Medium Grid 1 - Accent 21"/>
    <w:basedOn w:val="Normal"/>
    <w:uiPriority w:val="34"/>
    <w:qFormat/>
    <w:rsid w:val="00675AB5"/>
    <w:pPr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ListParagraph">
    <w:name w:val="List Paragraph"/>
    <w:basedOn w:val="Normal"/>
    <w:qFormat/>
    <w:rsid w:val="00675AB5"/>
    <w:pPr>
      <w:ind w:left="720"/>
      <w:contextualSpacing/>
    </w:pPr>
    <w:rPr>
      <w:rFonts w:ascii="Cambria" w:eastAsia="MS Mincho" w:hAnsi="Cambria"/>
      <w:sz w:val="24"/>
      <w:szCs w:val="24"/>
    </w:rPr>
  </w:style>
  <w:style w:type="table" w:styleId="TableGrid">
    <w:name w:val="Table Grid"/>
    <w:basedOn w:val="TableNormal"/>
    <w:uiPriority w:val="39"/>
    <w:rsid w:val="00792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sa@sanbeda.edu.p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sa@sanbeda.edu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</Template>
  <TotalTime>83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Charmagne Reyes</cp:lastModifiedBy>
  <cp:revision>13</cp:revision>
  <cp:lastPrinted>2003-04-21T02:17:00Z</cp:lastPrinted>
  <dcterms:created xsi:type="dcterms:W3CDTF">2017-07-14T08:23:00Z</dcterms:created>
  <dcterms:modified xsi:type="dcterms:W3CDTF">2018-05-11T08:41:00Z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TC062070781033</vt:lpwstr>
  </property>
</Properties>
</file>