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4D" w:rsidRDefault="003020A9" w:rsidP="00675AB5">
      <w:pPr>
        <w:pStyle w:val="Heading9"/>
        <w:ind w:left="0"/>
        <w:rPr>
          <w:noProof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88960" behindDoc="0" locked="0" layoutInCell="1" allowOverlap="1" wp14:anchorId="53D85050" wp14:editId="2C8DF97C">
            <wp:simplePos x="0" y="0"/>
            <wp:positionH relativeFrom="margin">
              <wp:posOffset>66675</wp:posOffset>
            </wp:positionH>
            <wp:positionV relativeFrom="margin">
              <wp:posOffset>95250</wp:posOffset>
            </wp:positionV>
            <wp:extent cx="781050" cy="781050"/>
            <wp:effectExtent l="0" t="0" r="0" b="0"/>
            <wp:wrapNone/>
            <wp:docPr id="4" name="Picture 4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99F" w:rsidRPr="004415E6">
        <w:rPr>
          <w:rFonts w:ascii="Century Gothic" w:hAnsi="Century Gothic" w:cs="Calibri"/>
          <w:noProof/>
          <w:lang w:val="en-PH" w:eastAsia="en-PH"/>
        </w:rPr>
        <w:drawing>
          <wp:anchor distT="0" distB="0" distL="114300" distR="114300" simplePos="0" relativeHeight="251676672" behindDoc="1" locked="0" layoutInCell="1" allowOverlap="1" wp14:anchorId="21C10361" wp14:editId="04AB5B10">
            <wp:simplePos x="0" y="0"/>
            <wp:positionH relativeFrom="margin">
              <wp:posOffset>956035</wp:posOffset>
            </wp:positionH>
            <wp:positionV relativeFrom="margin">
              <wp:posOffset>12357</wp:posOffset>
            </wp:positionV>
            <wp:extent cx="1496060" cy="899160"/>
            <wp:effectExtent l="0" t="0" r="889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70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3592830</wp:posOffset>
                </wp:positionH>
                <wp:positionV relativeFrom="page">
                  <wp:posOffset>2052955</wp:posOffset>
                </wp:positionV>
                <wp:extent cx="3735705" cy="137795"/>
                <wp:effectExtent l="1905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05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571C" w:rsidRPr="004A4DED" w:rsidRDefault="0053571C" w:rsidP="00675AB5">
                            <w:pPr>
                              <w:pStyle w:val="Heading4"/>
                              <w:tabs>
                                <w:tab w:val="left" w:pos="1440"/>
                              </w:tabs>
                              <w:rPr>
                                <w:b w:val="0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2.9pt;margin-top:161.65pt;width:294.15pt;height:1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3lsAIAAKoFAAAOAAAAZHJzL2Uyb0RvYy54bWysVG1vmzAQ/j5p/8Hyd8pLIARUUrUhTJO6&#10;F6ndD3DABGtgM9sJ6ab9951NSJNWk6ZtfLAO+/z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" filled="f" stroked="f" strokecolor="blue">
                <v:textbox style="mso-fit-shape-to-text:t" inset="0,0,0,0">
                  <w:txbxContent>
                    <w:p w:rsidR="0053571C" w:rsidRPr="004A4DED" w:rsidRDefault="0053571C" w:rsidP="00675AB5">
                      <w:pPr>
                        <w:pStyle w:val="Heading4"/>
                        <w:tabs>
                          <w:tab w:val="left" w:pos="1440"/>
                        </w:tabs>
                        <w:rPr>
                          <w:b w:val="0"/>
                          <w:i/>
                          <w:sz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75AB5" w:rsidRDefault="00DB599F" w:rsidP="00675AB5">
      <w:r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FDC87" wp14:editId="256C21ED">
                <wp:simplePos x="0" y="0"/>
                <wp:positionH relativeFrom="margin">
                  <wp:align>right</wp:align>
                </wp:positionH>
                <wp:positionV relativeFrom="page">
                  <wp:posOffset>623832</wp:posOffset>
                </wp:positionV>
                <wp:extent cx="3980329" cy="847165"/>
                <wp:effectExtent l="0" t="0" r="20320" b="1016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329" cy="8471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F1729" w:rsidRPr="008F1729" w:rsidRDefault="008F1729" w:rsidP="008F1729">
                            <w:pPr>
                              <w:jc w:val="center"/>
                              <w:rPr>
                                <w:rFonts w:ascii="Trajan Pro" w:hAnsi="Trajan Pro"/>
                                <w:sz w:val="32"/>
                                <w:szCs w:val="56"/>
                                <w:lang w:val="en-PH"/>
                              </w:rPr>
                            </w:pPr>
                            <w:r w:rsidRPr="008F1729">
                              <w:rPr>
                                <w:rFonts w:ascii="Trajan Pro" w:hAnsi="Trajan Pro"/>
                                <w:sz w:val="32"/>
                                <w:szCs w:val="56"/>
                                <w:lang w:val="en-PH"/>
                              </w:rPr>
                              <w:t>NAME OF ORGANIZATION</w:t>
                            </w:r>
                          </w:p>
                          <w:p w:rsidR="008F1729" w:rsidRPr="008F1729" w:rsidRDefault="008F1729" w:rsidP="008F1729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sz w:val="48"/>
                                <w:szCs w:val="56"/>
                                <w:lang w:val="en-PH"/>
                              </w:rPr>
                            </w:pPr>
                            <w:r w:rsidRPr="008F1729">
                              <w:rPr>
                                <w:rFonts w:ascii="Trajan Pro" w:hAnsi="Trajan Pro"/>
                                <w:b/>
                                <w:sz w:val="48"/>
                                <w:szCs w:val="56"/>
                                <w:lang w:val="en-PH"/>
                              </w:rPr>
                              <w:t>Inventory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FDC8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262.2pt;margin-top:49.1pt;width:313.4pt;height:66.7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" filled="f">
                <v:textbox>
                  <w:txbxContent>
                    <w:p w:rsidR="008F1729" w:rsidRPr="008F1729" w:rsidRDefault="008F1729" w:rsidP="008F1729">
                      <w:pPr>
                        <w:jc w:val="center"/>
                        <w:rPr>
                          <w:rFonts w:ascii="Trajan Pro" w:hAnsi="Trajan Pro"/>
                          <w:sz w:val="32"/>
                          <w:szCs w:val="56"/>
                          <w:lang w:val="en-PH"/>
                        </w:rPr>
                      </w:pPr>
                      <w:r w:rsidRPr="008F1729">
                        <w:rPr>
                          <w:rFonts w:ascii="Trajan Pro" w:hAnsi="Trajan Pro"/>
                          <w:sz w:val="32"/>
                          <w:szCs w:val="56"/>
                          <w:lang w:val="en-PH"/>
                        </w:rPr>
                        <w:t>NAME OF ORGANIZATION</w:t>
                      </w:r>
                    </w:p>
                    <w:p w:rsidR="008F1729" w:rsidRPr="008F1729" w:rsidRDefault="008F1729" w:rsidP="008F1729">
                      <w:pPr>
                        <w:jc w:val="center"/>
                        <w:rPr>
                          <w:rFonts w:ascii="Trajan Pro" w:hAnsi="Trajan Pro"/>
                          <w:b/>
                          <w:sz w:val="48"/>
                          <w:szCs w:val="56"/>
                          <w:lang w:val="en-PH"/>
                        </w:rPr>
                      </w:pPr>
                      <w:r w:rsidRPr="008F1729">
                        <w:rPr>
                          <w:rFonts w:ascii="Trajan Pro" w:hAnsi="Trajan Pro"/>
                          <w:b/>
                          <w:sz w:val="48"/>
                          <w:szCs w:val="56"/>
                          <w:lang w:val="en-PH"/>
                        </w:rPr>
                        <w:t>Inventory Sheet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00D173" wp14:editId="686FD68E">
                <wp:simplePos x="0" y="0"/>
                <wp:positionH relativeFrom="page">
                  <wp:posOffset>3025252</wp:posOffset>
                </wp:positionH>
                <wp:positionV relativeFrom="page">
                  <wp:posOffset>596340</wp:posOffset>
                </wp:positionV>
                <wp:extent cx="0" cy="1835150"/>
                <wp:effectExtent l="0" t="0" r="19050" b="317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11FB5" id="Line 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8.2pt,46.95pt" to="238.2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i8EgIAACg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">
                <w10:wrap anchorx="page" anchory="page"/>
              </v:line>
            </w:pict>
          </mc:Fallback>
        </mc:AlternateContent>
      </w:r>
    </w:p>
    <w:p w:rsidR="00675AB5" w:rsidRDefault="00675AB5" w:rsidP="00675AB5"/>
    <w:p w:rsidR="00675AB5" w:rsidRDefault="00675AB5" w:rsidP="00675AB5"/>
    <w:p w:rsidR="00675AB5" w:rsidRPr="008B18DF" w:rsidRDefault="00675AB5" w:rsidP="00675AB5">
      <w:pPr>
        <w:rPr>
          <w:vertAlign w:val="subscript"/>
        </w:rPr>
      </w:pPr>
    </w:p>
    <w:p w:rsidR="00675AB5" w:rsidRDefault="00F62855" w:rsidP="00675AB5">
      <w:r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BC23A0" wp14:editId="6EAF73FE">
                <wp:simplePos x="0" y="0"/>
                <wp:positionH relativeFrom="column">
                  <wp:posOffset>-166078</wp:posOffset>
                </wp:positionH>
                <wp:positionV relativeFrom="paragraph">
                  <wp:posOffset>202085</wp:posOffset>
                </wp:positionV>
                <wp:extent cx="2194560" cy="794385"/>
                <wp:effectExtent l="0" t="0" r="0" b="571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F1729" w:rsidRPr="00B242CC" w:rsidRDefault="008F1729" w:rsidP="008F1729">
                            <w:pPr>
                              <w:jc w:val="center"/>
                              <w:rPr>
                                <w:rFonts w:ascii="Goudy Old Style" w:hAnsi="Goudy Old Style"/>
                                <w:color w:val="FF0000"/>
                              </w:rPr>
                            </w:pPr>
                            <w:r w:rsidRPr="00B242CC">
                              <w:rPr>
                                <w:rFonts w:ascii="Goudy Old Style" w:hAnsi="Goudy Old Style"/>
                                <w:color w:val="FF0000"/>
                              </w:rPr>
                              <w:t xml:space="preserve">SAN BEDA </w:t>
                            </w:r>
                            <w:r w:rsidR="003020A9">
                              <w:rPr>
                                <w:rFonts w:ascii="Goudy Old Style" w:hAnsi="Goudy Old Style"/>
                                <w:color w:val="FF0000"/>
                              </w:rPr>
                              <w:t>UNIVERSITY</w:t>
                            </w:r>
                          </w:p>
                          <w:p w:rsidR="008F1729" w:rsidRPr="00B242CC" w:rsidRDefault="008F1729" w:rsidP="008F17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sz w:val="16"/>
                                <w:szCs w:val="16"/>
                              </w:rPr>
                              <w:t>COLLEGE OF ARTS AND SCIENCES</w:t>
                            </w:r>
                          </w:p>
                          <w:p w:rsidR="008F1729" w:rsidRPr="00B242CC" w:rsidRDefault="008F1729" w:rsidP="008F17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OFFICE OF THE PREFECT</w:t>
                            </w:r>
                            <w:r w:rsidRPr="000F47A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 STUDENT ACTIVITIES</w:t>
                            </w:r>
                          </w:p>
                          <w:p w:rsidR="008F1729" w:rsidRPr="00B242CC" w:rsidRDefault="003020A9" w:rsidP="008F1729">
                            <w:pPr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hyperlink r:id="rId8" w:history="1">
                              <w:r w:rsidR="008F1729" w:rsidRPr="00E003DF">
                                <w:rPr>
                                  <w:rStyle w:val="Hyperlink"/>
                                  <w:rFonts w:ascii="Goudy Old Style" w:hAnsi="Goudy Old Style"/>
                                </w:rPr>
                                <w:t>opsa@sanbeda.edu.ph</w:t>
                              </w:r>
                            </w:hyperlink>
                            <w:r w:rsidR="008F1729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23A0" id="Text Box 21" o:spid="_x0000_s1028" type="#_x0000_t202" style="position:absolute;margin-left:-13.1pt;margin-top:15.9pt;width:172.8pt;height:62.5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" filled="f" stroked="f">
                <v:textbox>
                  <w:txbxContent>
                    <w:p w:rsidR="008F1729" w:rsidRPr="00B242CC" w:rsidRDefault="008F1729" w:rsidP="008F1729">
                      <w:pPr>
                        <w:jc w:val="center"/>
                        <w:rPr>
                          <w:rFonts w:ascii="Goudy Old Style" w:hAnsi="Goudy Old Style"/>
                          <w:color w:val="FF0000"/>
                        </w:rPr>
                      </w:pPr>
                      <w:r w:rsidRPr="00B242CC">
                        <w:rPr>
                          <w:rFonts w:ascii="Goudy Old Style" w:hAnsi="Goudy Old Style"/>
                          <w:color w:val="FF0000"/>
                        </w:rPr>
                        <w:t xml:space="preserve">SAN BEDA </w:t>
                      </w:r>
                      <w:r w:rsidR="003020A9">
                        <w:rPr>
                          <w:rFonts w:ascii="Goudy Old Style" w:hAnsi="Goudy Old Style"/>
                          <w:color w:val="FF0000"/>
                        </w:rPr>
                        <w:t>UNIVERSITY</w:t>
                      </w:r>
                    </w:p>
                    <w:p w:rsidR="008F1729" w:rsidRPr="00B242CC" w:rsidRDefault="008F1729" w:rsidP="008F172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2CC">
                        <w:rPr>
                          <w:sz w:val="16"/>
                          <w:szCs w:val="16"/>
                        </w:rPr>
                        <w:t>COLLEGE OF ARTS AND SCIENCES</w:t>
                      </w:r>
                    </w:p>
                    <w:p w:rsidR="008F1729" w:rsidRPr="00B242CC" w:rsidRDefault="008F1729" w:rsidP="008F1729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242C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OFFICE OF THE PREFECT</w:t>
                      </w:r>
                      <w:r w:rsidRPr="000F47A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 STUDENT ACTIVITIES</w:t>
                      </w:r>
                    </w:p>
                    <w:p w:rsidR="008F1729" w:rsidRPr="00B242CC" w:rsidRDefault="003020A9" w:rsidP="008F1729">
                      <w:pPr>
                        <w:jc w:val="center"/>
                        <w:rPr>
                          <w:rFonts w:ascii="Goudy Old Style" w:hAnsi="Goudy Old Style"/>
                        </w:rPr>
                      </w:pPr>
                      <w:hyperlink r:id="rId9" w:history="1">
                        <w:r w:rsidR="008F1729" w:rsidRPr="00E003DF">
                          <w:rPr>
                            <w:rStyle w:val="Hyperlink"/>
                            <w:rFonts w:ascii="Goudy Old Style" w:hAnsi="Goudy Old Style"/>
                          </w:rPr>
                          <w:t>opsa@sanbeda.edu.ph</w:t>
                        </w:r>
                      </w:hyperlink>
                      <w:r w:rsidR="008F1729">
                        <w:rPr>
                          <w:rFonts w:ascii="Goudy Old Style" w:hAnsi="Goudy Old Sty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729">
        <w:t xml:space="preserve">        </w:t>
      </w:r>
    </w:p>
    <w:p w:rsidR="00995900" w:rsidRDefault="00995900" w:rsidP="00675AB5"/>
    <w:p w:rsidR="00675AB5" w:rsidRDefault="008F1729" w:rsidP="008F1729">
      <w:pPr>
        <w:tabs>
          <w:tab w:val="left" w:pos="1991"/>
        </w:tabs>
      </w:pPr>
      <w:r>
        <w:tab/>
      </w:r>
    </w:p>
    <w:p w:rsidR="008F1729" w:rsidRDefault="00DB599F" w:rsidP="00675AB5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6014</wp:posOffset>
                </wp:positionV>
                <wp:extent cx="3980329" cy="658906"/>
                <wp:effectExtent l="0" t="0" r="20320" b="273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0329" cy="6589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729" w:rsidRPr="008F1729" w:rsidRDefault="008F1729" w:rsidP="008F1729">
                            <w:pPr>
                              <w:jc w:val="center"/>
                              <w:rPr>
                                <w:rFonts w:ascii="Century Gothic" w:hAnsi="Century Gothic"/>
                                <w:lang w:val="en-PH"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lang w:val="en-PH"/>
                              </w:rPr>
                              <w:t>Reported by</w:t>
                            </w:r>
                          </w:p>
                          <w:p w:rsidR="008F1729" w:rsidRPr="008F1729" w:rsidRDefault="008F1729" w:rsidP="008F1729">
                            <w:pPr>
                              <w:jc w:val="center"/>
                              <w:rPr>
                                <w:rFonts w:ascii="Century Gothic" w:hAnsi="Century Gothic"/>
                                <w:lang w:val="en-PH"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lang w:val="en-PH"/>
                              </w:rPr>
                              <w:t>Date of R</w:t>
                            </w:r>
                            <w:bookmarkStart w:id="0" w:name="_GoBack"/>
                            <w:bookmarkEnd w:id="0"/>
                            <w:r w:rsidRPr="008F1729">
                              <w:rPr>
                                <w:rFonts w:ascii="Century Gothic" w:hAnsi="Century Gothic"/>
                                <w:lang w:val="en-PH"/>
                              </w:rPr>
                              <w:t>eport</w:t>
                            </w:r>
                          </w:p>
                          <w:p w:rsidR="008F1729" w:rsidRPr="008F1729" w:rsidRDefault="008F1729" w:rsidP="008F1729">
                            <w:pPr>
                              <w:jc w:val="center"/>
                              <w:rPr>
                                <w:rFonts w:ascii="Century Gothic" w:hAnsi="Century Gothic"/>
                                <w:lang w:val="en-PH"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lang w:val="en-PH"/>
                              </w:rPr>
                              <w:t>Contact Person &amp;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62.2pt;margin-top:.45pt;width:313.4pt;height:51.9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">
                <v:textbox>
                  <w:txbxContent>
                    <w:p w:rsidR="008F1729" w:rsidRPr="008F1729" w:rsidRDefault="008F1729" w:rsidP="008F1729">
                      <w:pPr>
                        <w:jc w:val="center"/>
                        <w:rPr>
                          <w:rFonts w:ascii="Century Gothic" w:hAnsi="Century Gothic"/>
                          <w:lang w:val="en-PH"/>
                        </w:rPr>
                      </w:pPr>
                      <w:r w:rsidRPr="008F1729">
                        <w:rPr>
                          <w:rFonts w:ascii="Century Gothic" w:hAnsi="Century Gothic"/>
                          <w:lang w:val="en-PH"/>
                        </w:rPr>
                        <w:t>Reported by</w:t>
                      </w:r>
                    </w:p>
                    <w:p w:rsidR="008F1729" w:rsidRPr="008F1729" w:rsidRDefault="008F1729" w:rsidP="008F1729">
                      <w:pPr>
                        <w:jc w:val="center"/>
                        <w:rPr>
                          <w:rFonts w:ascii="Century Gothic" w:hAnsi="Century Gothic"/>
                          <w:lang w:val="en-PH"/>
                        </w:rPr>
                      </w:pPr>
                      <w:r w:rsidRPr="008F1729">
                        <w:rPr>
                          <w:rFonts w:ascii="Century Gothic" w:hAnsi="Century Gothic"/>
                          <w:lang w:val="en-PH"/>
                        </w:rPr>
                        <w:t>Date of Report</w:t>
                      </w:r>
                    </w:p>
                    <w:p w:rsidR="008F1729" w:rsidRPr="008F1729" w:rsidRDefault="008F1729" w:rsidP="008F1729">
                      <w:pPr>
                        <w:jc w:val="center"/>
                        <w:rPr>
                          <w:rFonts w:ascii="Century Gothic" w:hAnsi="Century Gothic"/>
                          <w:lang w:val="en-PH"/>
                        </w:rPr>
                      </w:pPr>
                      <w:r w:rsidRPr="008F1729">
                        <w:rPr>
                          <w:rFonts w:ascii="Century Gothic" w:hAnsi="Century Gothic"/>
                          <w:lang w:val="en-PH"/>
                        </w:rPr>
                        <w:t>Contact Person &amp;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1729" w:rsidRDefault="008F1729" w:rsidP="00675AB5"/>
    <w:p w:rsidR="008F1729" w:rsidRDefault="008F1729" w:rsidP="00675AB5"/>
    <w:p w:rsidR="008F1729" w:rsidRDefault="008F1729" w:rsidP="00675AB5"/>
    <w:p w:rsidR="00995900" w:rsidRDefault="00995900" w:rsidP="00675AB5"/>
    <w:p w:rsidR="00995900" w:rsidRDefault="00995900" w:rsidP="00995900">
      <w:pPr>
        <w:pStyle w:val="MediumGrid1-Accent21"/>
        <w:rPr>
          <w:rFonts w:ascii="Arial" w:hAnsi="Arial"/>
          <w:b/>
        </w:rPr>
      </w:pPr>
    </w:p>
    <w:p w:rsidR="00675AB5" w:rsidRPr="008F1729" w:rsidRDefault="00675AB5" w:rsidP="008F1729">
      <w:pPr>
        <w:pStyle w:val="MediumGrid1-Accent21"/>
        <w:jc w:val="center"/>
        <w:rPr>
          <w:rFonts w:ascii="Century Gothic" w:hAnsi="Century Gothic"/>
          <w:b/>
        </w:rPr>
      </w:pPr>
      <w:r w:rsidRPr="008F1729">
        <w:rPr>
          <w:rFonts w:ascii="Century Gothic" w:hAnsi="Century Gothic"/>
          <w:b/>
        </w:rPr>
        <w:t>FIXED ASSET</w:t>
      </w:r>
      <w:r w:rsidR="004D063E" w:rsidRPr="008F1729">
        <w:rPr>
          <w:rFonts w:ascii="Century Gothic" w:hAnsi="Century Gothic"/>
          <w:b/>
        </w:rPr>
        <w:t xml:space="preserve"> AND SUPPLIES</w:t>
      </w:r>
    </w:p>
    <w:p w:rsidR="00675AB5" w:rsidRPr="008F1729" w:rsidRDefault="00675AB5" w:rsidP="00675AB5">
      <w:pPr>
        <w:pStyle w:val="MediumGrid1-Accent21"/>
        <w:ind w:left="740"/>
        <w:rPr>
          <w:rFonts w:ascii="Century Gothic" w:hAnsi="Century Gothic"/>
          <w:b/>
        </w:rPr>
      </w:pPr>
    </w:p>
    <w:tbl>
      <w:tblPr>
        <w:tblW w:w="10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1"/>
        <w:gridCol w:w="1872"/>
        <w:gridCol w:w="1570"/>
        <w:gridCol w:w="1714"/>
        <w:gridCol w:w="2544"/>
      </w:tblGrid>
      <w:tr w:rsidR="00675AB5" w:rsidRPr="008F1729" w:rsidTr="00DB599F">
        <w:trPr>
          <w:jc w:val="center"/>
        </w:trPr>
        <w:tc>
          <w:tcPr>
            <w:tcW w:w="2711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/>
              </w:rPr>
            </w:pPr>
            <w:r w:rsidRPr="008F1729">
              <w:rPr>
                <w:rFonts w:ascii="Century Gothic" w:hAnsi="Century Gothic" w:cs="Arial"/>
                <w:b/>
              </w:rPr>
              <w:t>ITEM</w:t>
            </w:r>
          </w:p>
        </w:tc>
        <w:tc>
          <w:tcPr>
            <w:tcW w:w="1872" w:type="dxa"/>
            <w:tcBorders>
              <w:top w:val="single" w:sz="24" w:space="0" w:color="auto"/>
            </w:tcBorders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/>
              </w:rPr>
            </w:pPr>
            <w:r w:rsidRPr="008F1729">
              <w:rPr>
                <w:rFonts w:ascii="Century Gothic" w:hAnsi="Century Gothic" w:cs="Arial"/>
                <w:b/>
              </w:rPr>
              <w:t>QUANTITY &amp; UNIT</w:t>
            </w:r>
          </w:p>
        </w:tc>
        <w:tc>
          <w:tcPr>
            <w:tcW w:w="1570" w:type="dxa"/>
            <w:tcBorders>
              <w:top w:val="single" w:sz="24" w:space="0" w:color="auto"/>
            </w:tcBorders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/>
              </w:rPr>
            </w:pPr>
            <w:r w:rsidRPr="008F1729">
              <w:rPr>
                <w:rFonts w:ascii="Century Gothic" w:hAnsi="Century Gothic" w:cs="Arial"/>
                <w:b/>
              </w:rPr>
              <w:t>PRICE</w:t>
            </w:r>
          </w:p>
        </w:tc>
        <w:tc>
          <w:tcPr>
            <w:tcW w:w="1714" w:type="dxa"/>
            <w:tcBorders>
              <w:top w:val="single" w:sz="24" w:space="0" w:color="auto"/>
            </w:tcBorders>
            <w:vAlign w:val="center"/>
          </w:tcPr>
          <w:p w:rsidR="00675AB5" w:rsidRPr="008F1729" w:rsidRDefault="004D063E" w:rsidP="0017411B">
            <w:pPr>
              <w:jc w:val="center"/>
              <w:rPr>
                <w:rFonts w:ascii="Century Gothic" w:hAnsi="Century Gothic"/>
              </w:rPr>
            </w:pPr>
            <w:r w:rsidRPr="008F1729">
              <w:rPr>
                <w:rFonts w:ascii="Century Gothic" w:hAnsi="Century Gothic" w:cs="Arial"/>
                <w:b/>
              </w:rPr>
              <w:t>STATUS</w:t>
            </w:r>
          </w:p>
        </w:tc>
        <w:tc>
          <w:tcPr>
            <w:tcW w:w="2544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675AB5" w:rsidRPr="008F1729" w:rsidRDefault="004D063E" w:rsidP="0017411B">
            <w:pPr>
              <w:jc w:val="center"/>
              <w:rPr>
                <w:rFonts w:ascii="Century Gothic" w:hAnsi="Century Gothic"/>
              </w:rPr>
            </w:pPr>
            <w:r w:rsidRPr="008F1729">
              <w:rPr>
                <w:rFonts w:ascii="Century Gothic" w:hAnsi="Century Gothic" w:cs="Arial"/>
                <w:b/>
              </w:rPr>
              <w:t>PERSON RESPONSIBLE/LOCATION</w:t>
            </w:r>
          </w:p>
        </w:tc>
      </w:tr>
      <w:tr w:rsidR="00675AB5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675AB5" w:rsidRPr="008F1729" w:rsidRDefault="00675AB5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675AB5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675AB5" w:rsidRPr="008F1729" w:rsidRDefault="00675AB5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675AB5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675AB5" w:rsidRPr="008F1729" w:rsidRDefault="00675AB5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675AB5" w:rsidRPr="008F1729" w:rsidRDefault="00675AB5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  <w:tr w:rsidR="004D063E" w:rsidRPr="008F1729" w:rsidTr="00DB599F">
        <w:trPr>
          <w:jc w:val="center"/>
        </w:trPr>
        <w:tc>
          <w:tcPr>
            <w:tcW w:w="2711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4D063E" w:rsidRPr="008F1729" w:rsidRDefault="004D063E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Arial"/>
              </w:rPr>
            </w:pPr>
          </w:p>
        </w:tc>
        <w:tc>
          <w:tcPr>
            <w:tcW w:w="1872" w:type="dxa"/>
            <w:tcBorders>
              <w:bottom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570" w:type="dxa"/>
            <w:tcBorders>
              <w:bottom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1714" w:type="dxa"/>
            <w:tcBorders>
              <w:bottom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44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4D063E" w:rsidRPr="008F1729" w:rsidRDefault="004D063E" w:rsidP="0017411B">
            <w:pPr>
              <w:jc w:val="center"/>
              <w:rPr>
                <w:rFonts w:ascii="Century Gothic" w:hAnsi="Century Gothic" w:cs="Arial"/>
                <w:sz w:val="22"/>
              </w:rPr>
            </w:pPr>
          </w:p>
        </w:tc>
      </w:tr>
    </w:tbl>
    <w:p w:rsidR="00675AB5" w:rsidRPr="008F1729" w:rsidRDefault="008F1729" w:rsidP="00675AB5">
      <w:pPr>
        <w:rPr>
          <w:rFonts w:ascii="Century Gothic" w:hAnsi="Century Gothic"/>
        </w:rPr>
      </w:pPr>
      <w:r w:rsidRPr="008F172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9786</wp:posOffset>
                </wp:positionV>
                <wp:extent cx="6648226" cy="20434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226" cy="204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63E" w:rsidRPr="008F1729" w:rsidRDefault="004D063E" w:rsidP="004D063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</w:rPr>
                              <w:t>Prepared by:</w:t>
                            </w:r>
                          </w:p>
                          <w:p w:rsidR="004D063E" w:rsidRPr="008F1729" w:rsidRDefault="004D063E" w:rsidP="004D063E">
                            <w:pPr>
                              <w:ind w:left="720" w:firstLine="720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:rsidR="004D063E" w:rsidRPr="008F1729" w:rsidRDefault="004D063E" w:rsidP="004D063E">
                            <w:pPr>
                              <w:ind w:left="720" w:firstLine="720"/>
                              <w:rPr>
                                <w:rFonts w:ascii="Century Gothic" w:hAnsi="Century Gothic"/>
                                <w:b/>
                              </w:rPr>
                            </w:pPr>
                          </w:p>
                          <w:p w:rsidR="004D063E" w:rsidRPr="008F1729" w:rsidRDefault="004D063E" w:rsidP="004D063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>XXXXXXXXXXXX</w:t>
                            </w:r>
                          </w:p>
                          <w:p w:rsidR="004D063E" w:rsidRPr="008F1729" w:rsidRDefault="004D063E" w:rsidP="004D063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TREASURER</w:t>
                            </w:r>
                          </w:p>
                          <w:p w:rsidR="004D063E" w:rsidRPr="008F1729" w:rsidRDefault="004D063E" w:rsidP="004D063E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</w:p>
                          <w:p w:rsidR="004D063E" w:rsidRPr="008F1729" w:rsidRDefault="004D063E" w:rsidP="004D063E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</w:rPr>
                            </w:pPr>
                          </w:p>
                          <w:p w:rsidR="004D063E" w:rsidRPr="008F1729" w:rsidRDefault="004D063E" w:rsidP="004D063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</w:rPr>
                              <w:t>Noted by:</w:t>
                            </w:r>
                          </w:p>
                          <w:p w:rsidR="004D063E" w:rsidRPr="008F1729" w:rsidRDefault="004D063E" w:rsidP="004D063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4D063E" w:rsidRPr="008F1729" w:rsidRDefault="004D063E" w:rsidP="004D063E">
                            <w:pPr>
                              <w:ind w:left="1440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>XXXXXXXXXXXXX</w:t>
                            </w: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ab/>
                            </w:r>
                            <w:proofErr w:type="spellStart"/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>XXXXXXXXXXXXX</w:t>
                            </w:r>
                            <w:proofErr w:type="spellEnd"/>
                          </w:p>
                          <w:p w:rsidR="004D063E" w:rsidRPr="008F1729" w:rsidRDefault="004D063E" w:rsidP="004D063E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8F1729">
                              <w:rPr>
                                <w:rFonts w:ascii="Century Gothic" w:hAnsi="Century Gothic"/>
                                <w:b/>
                              </w:rPr>
                              <w:t xml:space="preserve"> </w:t>
                            </w: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>MODERATOR</w:t>
                            </w: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ab/>
                            </w:r>
                            <w:r w:rsidRPr="008F1729">
                              <w:rPr>
                                <w:rFonts w:ascii="Century Gothic" w:hAnsi="Century Gothic"/>
                                <w:i/>
                                <w:sz w:val="18"/>
                              </w:rPr>
                              <w:tab/>
                              <w:t>PRESIDENT</w:t>
                            </w:r>
                          </w:p>
                          <w:p w:rsidR="004D063E" w:rsidRPr="008F1729" w:rsidRDefault="004D063E" w:rsidP="004D063E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.75pt;width:523.5pt;height:160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" filled="f" stroked="f">
                <v:textbox>
                  <w:txbxContent>
                    <w:p w:rsidR="004D063E" w:rsidRPr="008F1729" w:rsidRDefault="004D063E" w:rsidP="004D063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8F1729">
                        <w:rPr>
                          <w:rFonts w:ascii="Century Gothic" w:hAnsi="Century Gothic"/>
                        </w:rPr>
                        <w:t>Prepared by:</w:t>
                      </w:r>
                    </w:p>
                    <w:p w:rsidR="004D063E" w:rsidRPr="008F1729" w:rsidRDefault="004D063E" w:rsidP="004D063E">
                      <w:pPr>
                        <w:ind w:left="720" w:firstLine="720"/>
                        <w:rPr>
                          <w:rFonts w:ascii="Century Gothic" w:hAnsi="Century Gothic"/>
                          <w:b/>
                        </w:rPr>
                      </w:pPr>
                    </w:p>
                    <w:p w:rsidR="004D063E" w:rsidRPr="008F1729" w:rsidRDefault="004D063E" w:rsidP="004D063E">
                      <w:pPr>
                        <w:ind w:left="720" w:firstLine="720"/>
                        <w:rPr>
                          <w:rFonts w:ascii="Century Gothic" w:hAnsi="Century Gothic"/>
                          <w:b/>
                        </w:rPr>
                      </w:pPr>
                    </w:p>
                    <w:p w:rsidR="004D063E" w:rsidRPr="008F1729" w:rsidRDefault="004D063E" w:rsidP="004D063E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8F1729">
                        <w:rPr>
                          <w:rFonts w:ascii="Century Gothic" w:hAnsi="Century Gothic"/>
                          <w:b/>
                        </w:rPr>
                        <w:t>XXXXXXXXXXXX</w:t>
                      </w:r>
                    </w:p>
                    <w:p w:rsidR="004D063E" w:rsidRPr="008F1729" w:rsidRDefault="004D063E" w:rsidP="004D063E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>TREASURER</w:t>
                      </w:r>
                    </w:p>
                    <w:p w:rsidR="004D063E" w:rsidRPr="008F1729" w:rsidRDefault="004D063E" w:rsidP="004D063E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</w:p>
                    <w:p w:rsidR="004D063E" w:rsidRPr="008F1729" w:rsidRDefault="004D063E" w:rsidP="004D063E">
                      <w:pPr>
                        <w:rPr>
                          <w:rFonts w:ascii="Century Gothic" w:hAnsi="Century Gothic"/>
                          <w:b/>
                          <w:sz w:val="18"/>
                        </w:rPr>
                      </w:pPr>
                    </w:p>
                    <w:p w:rsidR="004D063E" w:rsidRPr="008F1729" w:rsidRDefault="004D063E" w:rsidP="004D063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8F1729">
                        <w:rPr>
                          <w:rFonts w:ascii="Century Gothic" w:hAnsi="Century Gothic"/>
                        </w:rPr>
                        <w:t>Noted by:</w:t>
                      </w:r>
                    </w:p>
                    <w:p w:rsidR="004D063E" w:rsidRPr="008F1729" w:rsidRDefault="004D063E" w:rsidP="004D063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:rsidR="004D063E" w:rsidRPr="008F1729" w:rsidRDefault="004D063E" w:rsidP="004D063E">
                      <w:pPr>
                        <w:ind w:left="1440"/>
                        <w:rPr>
                          <w:rFonts w:ascii="Century Gothic" w:hAnsi="Century Gothic"/>
                          <w:b/>
                        </w:rPr>
                      </w:pPr>
                      <w:r w:rsidRPr="008F1729">
                        <w:rPr>
                          <w:rFonts w:ascii="Century Gothic" w:hAnsi="Century Gothic"/>
                          <w:b/>
                        </w:rPr>
                        <w:t>XXXXXXXXXXXXX</w:t>
                      </w:r>
                      <w:r w:rsidRPr="008F1729">
                        <w:rPr>
                          <w:rFonts w:ascii="Century Gothic" w:hAnsi="Century Gothic"/>
                          <w:b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b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b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b/>
                        </w:rPr>
                        <w:tab/>
                      </w:r>
                      <w:proofErr w:type="spellStart"/>
                      <w:r w:rsidRPr="008F1729">
                        <w:rPr>
                          <w:rFonts w:ascii="Century Gothic" w:hAnsi="Century Gothic"/>
                          <w:b/>
                        </w:rPr>
                        <w:t>XXXXXXXXXXXXX</w:t>
                      </w:r>
                      <w:proofErr w:type="spellEnd"/>
                    </w:p>
                    <w:p w:rsidR="004D063E" w:rsidRPr="008F1729" w:rsidRDefault="004D063E" w:rsidP="004D063E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8F1729">
                        <w:rPr>
                          <w:rFonts w:ascii="Century Gothic" w:hAnsi="Century Gothic"/>
                          <w:b/>
                        </w:rPr>
                        <w:t xml:space="preserve"> </w:t>
                      </w: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>MODERATOR</w:t>
                      </w: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ab/>
                      </w:r>
                      <w:r w:rsidRPr="008F1729">
                        <w:rPr>
                          <w:rFonts w:ascii="Century Gothic" w:hAnsi="Century Gothic"/>
                          <w:i/>
                          <w:sz w:val="18"/>
                        </w:rPr>
                        <w:tab/>
                        <w:t>PRESIDENT</w:t>
                      </w:r>
                    </w:p>
                    <w:p w:rsidR="004D063E" w:rsidRPr="008F1729" w:rsidRDefault="004D063E" w:rsidP="004D063E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5AB5" w:rsidRPr="008F1729" w:rsidRDefault="00675AB5" w:rsidP="00675AB5">
      <w:pPr>
        <w:rPr>
          <w:rFonts w:ascii="Century Gothic" w:hAnsi="Century Gothic"/>
        </w:rPr>
      </w:pPr>
    </w:p>
    <w:p w:rsidR="008B18DF" w:rsidRPr="008F1729" w:rsidRDefault="008B18DF" w:rsidP="00675AB5">
      <w:pPr>
        <w:rPr>
          <w:rFonts w:ascii="Century Gothic" w:hAnsi="Century Gothic"/>
        </w:rPr>
      </w:pPr>
    </w:p>
    <w:p w:rsidR="008B18DF" w:rsidRPr="008F1729" w:rsidRDefault="001B3700" w:rsidP="00675AB5">
      <w:pPr>
        <w:rPr>
          <w:rFonts w:ascii="Century Gothic" w:hAnsi="Century Gothic"/>
        </w:rPr>
      </w:pPr>
      <w:r w:rsidRPr="008F1729">
        <w:rPr>
          <w:rFonts w:ascii="Century Gothic" w:hAnsi="Century Gothic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7959090</wp:posOffset>
                </wp:positionV>
                <wp:extent cx="5697220" cy="188531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188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63E" w:rsidRDefault="004D063E" w:rsidP="004D063E">
                            <w:pPr>
                              <w:spacing w:before="240"/>
                              <w:jc w:val="center"/>
                            </w:pPr>
                            <w:r>
                              <w:t>Approved by:</w:t>
                            </w:r>
                          </w:p>
                          <w:p w:rsidR="004D063E" w:rsidRDefault="004D063E" w:rsidP="004D06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REJHEEN CO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</w:t>
                            </w:r>
                            <w:r w:rsidRPr="006A2B97">
                              <w:rPr>
                                <w:b/>
                              </w:rPr>
                              <w:t>DR. MARVIN R. REYES</w:t>
                            </w:r>
                          </w:p>
                          <w:p w:rsidR="004D063E" w:rsidRPr="00A23796" w:rsidRDefault="004D063E" w:rsidP="004D063E">
                            <w:pPr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>STUDENT COUNCIL TREASURER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                                       </w:t>
                            </w:r>
                            <w:r w:rsidRPr="00A23796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6F65E9">
                              <w:rPr>
                                <w:i/>
                                <w:sz w:val="18"/>
                              </w:rPr>
                              <w:t>PREFECT OF STUDENT AFFAIRS</w:t>
                            </w:r>
                          </w:p>
                          <w:p w:rsidR="004D063E" w:rsidRDefault="004D063E" w:rsidP="004D063E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D063E" w:rsidRDefault="004D063E" w:rsidP="004D063E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D063E" w:rsidRDefault="004D063E" w:rsidP="004D063E">
                            <w:pPr>
                              <w:jc w:val="center"/>
                            </w:pPr>
                            <w:r w:rsidRPr="00A23796">
                              <w:t>Noted by:</w:t>
                            </w:r>
                          </w:p>
                          <w:p w:rsidR="004D063E" w:rsidRDefault="004D063E" w:rsidP="004D063E">
                            <w:pPr>
                              <w:jc w:val="center"/>
                            </w:pPr>
                          </w:p>
                          <w:p w:rsidR="004D063E" w:rsidRDefault="004D063E" w:rsidP="004D06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ANTHONY V. SUMANGIL</w:t>
                            </w:r>
                          </w:p>
                          <w:p w:rsidR="004D063E" w:rsidRDefault="004D063E" w:rsidP="004D063E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STUDENT COUNCIL PRESIDENT</w:t>
                            </w:r>
                          </w:p>
                          <w:p w:rsidR="004D063E" w:rsidRDefault="004D063E" w:rsidP="004D0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1.7pt;margin-top:626.7pt;width:448.6pt;height:1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" filled="f" stroked="f">
                <v:textbox>
                  <w:txbxContent>
                    <w:p w:rsidR="004D063E" w:rsidRDefault="004D063E" w:rsidP="004D063E">
                      <w:pPr>
                        <w:spacing w:before="240"/>
                        <w:jc w:val="center"/>
                      </w:pPr>
                      <w:r>
                        <w:t>Approved by:</w:t>
                      </w:r>
                    </w:p>
                    <w:p w:rsidR="004D063E" w:rsidRDefault="004D063E" w:rsidP="004D06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REJHEEN CO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</w:t>
                      </w:r>
                      <w:r w:rsidRPr="006A2B97">
                        <w:rPr>
                          <w:b/>
                        </w:rPr>
                        <w:t>DR. MARVIN R. REYES</w:t>
                      </w:r>
                    </w:p>
                    <w:p w:rsidR="004D063E" w:rsidRPr="00A23796" w:rsidRDefault="004D063E" w:rsidP="004D063E">
                      <w:pPr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</w:t>
                      </w:r>
                      <w:r w:rsidRPr="006F65E9">
                        <w:rPr>
                          <w:i/>
                          <w:sz w:val="18"/>
                        </w:rPr>
                        <w:t>STUDENT COUNCIL TREASURER</w:t>
                      </w:r>
                      <w:r>
                        <w:rPr>
                          <w:i/>
                          <w:sz w:val="18"/>
                        </w:rPr>
                        <w:t xml:space="preserve">                                        </w:t>
                      </w:r>
                      <w:r w:rsidRPr="00A23796">
                        <w:rPr>
                          <w:i/>
                          <w:sz w:val="18"/>
                        </w:rPr>
                        <w:t xml:space="preserve"> </w:t>
                      </w:r>
                      <w:r w:rsidRPr="006F65E9">
                        <w:rPr>
                          <w:i/>
                          <w:sz w:val="18"/>
                        </w:rPr>
                        <w:t>PREFECT OF STUDENT AFFAIRS</w:t>
                      </w:r>
                    </w:p>
                    <w:p w:rsidR="004D063E" w:rsidRDefault="004D063E" w:rsidP="004D063E">
                      <w:pPr>
                        <w:rPr>
                          <w:b/>
                          <w:sz w:val="18"/>
                        </w:rPr>
                      </w:pPr>
                    </w:p>
                    <w:p w:rsidR="004D063E" w:rsidRDefault="004D063E" w:rsidP="004D063E">
                      <w:pPr>
                        <w:rPr>
                          <w:b/>
                          <w:sz w:val="18"/>
                        </w:rPr>
                      </w:pPr>
                    </w:p>
                    <w:p w:rsidR="004D063E" w:rsidRDefault="004D063E" w:rsidP="004D063E">
                      <w:pPr>
                        <w:jc w:val="center"/>
                      </w:pPr>
                      <w:r w:rsidRPr="00A23796">
                        <w:t>Noted by:</w:t>
                      </w:r>
                    </w:p>
                    <w:p w:rsidR="004D063E" w:rsidRDefault="004D063E" w:rsidP="004D063E">
                      <w:pPr>
                        <w:jc w:val="center"/>
                      </w:pPr>
                    </w:p>
                    <w:p w:rsidR="004D063E" w:rsidRDefault="004D063E" w:rsidP="004D063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ANTHONY V. SUMANGIL</w:t>
                      </w:r>
                    </w:p>
                    <w:p w:rsidR="004D063E" w:rsidRDefault="004D063E" w:rsidP="004D063E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>STUDENT COUNCIL PRESIDENT</w:t>
                      </w:r>
                    </w:p>
                    <w:p w:rsidR="004D063E" w:rsidRDefault="004D063E" w:rsidP="004D063E"/>
                  </w:txbxContent>
                </v:textbox>
              </v:shape>
            </w:pict>
          </mc:Fallback>
        </mc:AlternateContent>
      </w:r>
    </w:p>
    <w:p w:rsidR="008B18DF" w:rsidRPr="008F1729" w:rsidRDefault="008B18DF" w:rsidP="00675AB5">
      <w:pPr>
        <w:rPr>
          <w:rFonts w:ascii="Century Gothic" w:hAnsi="Century Gothic"/>
        </w:rPr>
      </w:pPr>
    </w:p>
    <w:sectPr w:rsidR="008B18DF" w:rsidRPr="008F1729" w:rsidSect="00F62855">
      <w:pgSz w:w="12240" w:h="15840"/>
      <w:pgMar w:top="720" w:right="720" w:bottom="720" w:left="720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panose1 w:val="02020502050506020301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A0C09"/>
    <w:multiLevelType w:val="hybridMultilevel"/>
    <w:tmpl w:val="39F4D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37972"/>
    <w:multiLevelType w:val="hybridMultilevel"/>
    <w:tmpl w:val="25FE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B32D6"/>
    <w:multiLevelType w:val="hybridMultilevel"/>
    <w:tmpl w:val="25FED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B5"/>
    <w:rsid w:val="000679EF"/>
    <w:rsid w:val="00087210"/>
    <w:rsid w:val="000B59F2"/>
    <w:rsid w:val="00134FAA"/>
    <w:rsid w:val="00184703"/>
    <w:rsid w:val="001B3700"/>
    <w:rsid w:val="001B3C4D"/>
    <w:rsid w:val="001F1105"/>
    <w:rsid w:val="00224452"/>
    <w:rsid w:val="002864B3"/>
    <w:rsid w:val="002F3B44"/>
    <w:rsid w:val="003020A9"/>
    <w:rsid w:val="00310A9F"/>
    <w:rsid w:val="00361A0F"/>
    <w:rsid w:val="003B27BB"/>
    <w:rsid w:val="004273EE"/>
    <w:rsid w:val="004A4DED"/>
    <w:rsid w:val="004D063E"/>
    <w:rsid w:val="004D7577"/>
    <w:rsid w:val="0053571C"/>
    <w:rsid w:val="00652284"/>
    <w:rsid w:val="00675AB5"/>
    <w:rsid w:val="00686236"/>
    <w:rsid w:val="00694660"/>
    <w:rsid w:val="007043FF"/>
    <w:rsid w:val="00736101"/>
    <w:rsid w:val="00792906"/>
    <w:rsid w:val="007B1EAC"/>
    <w:rsid w:val="007D0050"/>
    <w:rsid w:val="00832EE3"/>
    <w:rsid w:val="00850A02"/>
    <w:rsid w:val="00854478"/>
    <w:rsid w:val="008B18DF"/>
    <w:rsid w:val="008E07A6"/>
    <w:rsid w:val="008F1729"/>
    <w:rsid w:val="008F2079"/>
    <w:rsid w:val="00955907"/>
    <w:rsid w:val="00972B08"/>
    <w:rsid w:val="00985714"/>
    <w:rsid w:val="009954C5"/>
    <w:rsid w:val="00995900"/>
    <w:rsid w:val="00A21A81"/>
    <w:rsid w:val="00A230E3"/>
    <w:rsid w:val="00A24588"/>
    <w:rsid w:val="00AB0C34"/>
    <w:rsid w:val="00AF1117"/>
    <w:rsid w:val="00B226AD"/>
    <w:rsid w:val="00B24F7C"/>
    <w:rsid w:val="00B25A4E"/>
    <w:rsid w:val="00B764E4"/>
    <w:rsid w:val="00BF097F"/>
    <w:rsid w:val="00BF58B6"/>
    <w:rsid w:val="00C363D2"/>
    <w:rsid w:val="00C461C6"/>
    <w:rsid w:val="00CA643C"/>
    <w:rsid w:val="00CB7C56"/>
    <w:rsid w:val="00D27FF9"/>
    <w:rsid w:val="00D34903"/>
    <w:rsid w:val="00D9763B"/>
    <w:rsid w:val="00DB599F"/>
    <w:rsid w:val="00E802AF"/>
    <w:rsid w:val="00EA70F3"/>
    <w:rsid w:val="00EE244D"/>
    <w:rsid w:val="00F57537"/>
    <w:rsid w:val="00F62855"/>
    <w:rsid w:val="00F7706F"/>
    <w:rsid w:val="00F816D6"/>
    <w:rsid w:val="00FA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3EED5448-A234-4928-9A34-866A1F10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imes New Roman" w:hAnsi="Tahom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color w:val="003366"/>
      <w:sz w:val="24"/>
    </w:rPr>
  </w:style>
  <w:style w:type="paragraph" w:styleId="Heading2">
    <w:name w:val="heading 2"/>
    <w:basedOn w:val="Normal"/>
    <w:next w:val="Normal"/>
    <w:qFormat/>
    <w:pPr>
      <w:keepNext/>
      <w:spacing w:after="120" w:line="400" w:lineRule="exact"/>
      <w:jc w:val="center"/>
      <w:outlineLvl w:val="1"/>
    </w:pPr>
    <w:rPr>
      <w:caps/>
      <w:color w:val="003366"/>
      <w:spacing w:val="26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3366"/>
      <w:sz w:val="36"/>
    </w:rPr>
  </w:style>
  <w:style w:type="paragraph" w:styleId="Heading4">
    <w:name w:val="heading 4"/>
    <w:basedOn w:val="Normal"/>
    <w:next w:val="Normal"/>
    <w:qFormat/>
    <w:rsid w:val="00854478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hd w:val="clear" w:color="auto" w:fill="008080"/>
      <w:ind w:left="58"/>
      <w:outlineLvl w:val="4"/>
    </w:pPr>
    <w:rPr>
      <w:b/>
      <w:color w:val="FFFFFF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rsid w:val="00AF1117"/>
    <w:pPr>
      <w:keepNext/>
      <w:outlineLvl w:val="6"/>
    </w:pPr>
    <w:rPr>
      <w:b/>
      <w:i/>
      <w:color w:val="003366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ind w:left="58"/>
      <w:outlineLvl w:val="8"/>
    </w:pPr>
    <w:rPr>
      <w:color w:val="003366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B5"/>
    <w:rPr>
      <w:rFonts w:cs="Tahoma"/>
      <w:sz w:val="16"/>
      <w:szCs w:val="16"/>
    </w:rPr>
  </w:style>
  <w:style w:type="character" w:styleId="Hyperlink">
    <w:name w:val="Hyperlink"/>
    <w:uiPriority w:val="99"/>
    <w:rsid w:val="007B1EAC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675AB5"/>
    <w:rPr>
      <w:rFonts w:ascii="Tahoma" w:eastAsia="Times New Roman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675AB5"/>
    <w:pPr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ListParagraph">
    <w:name w:val="List Paragraph"/>
    <w:basedOn w:val="Normal"/>
    <w:qFormat/>
    <w:rsid w:val="00675AB5"/>
    <w:pPr>
      <w:ind w:left="720"/>
      <w:contextualSpacing/>
    </w:pPr>
    <w:rPr>
      <w:rFonts w:ascii="Cambria" w:eastAsia="MS Mincho" w:hAnsi="Cambria"/>
      <w:sz w:val="24"/>
      <w:szCs w:val="24"/>
    </w:rPr>
  </w:style>
  <w:style w:type="table" w:styleId="TableGrid">
    <w:name w:val="Table Grid"/>
    <w:basedOn w:val="TableNormal"/>
    <w:uiPriority w:val="59"/>
    <w:rsid w:val="0079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a@sanbeda.edu.ph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psa@sanbeda.edu.p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1DA30-0732-44F1-864A-D8AE13C2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2003-04-21T02:17:00Z</cp:lastPrinted>
  <dcterms:created xsi:type="dcterms:W3CDTF">2017-07-14T10:12:00Z</dcterms:created>
  <dcterms:modified xsi:type="dcterms:W3CDTF">2018-02-18T13:14:00Z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TC062070781033</vt:lpwstr>
  </property>
</Properties>
</file>